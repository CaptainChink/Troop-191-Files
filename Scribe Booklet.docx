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421374919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7B735B" w:rsidRDefault="000D117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114300</wp:posOffset>
                    </wp:positionH>
                    <wp:positionV relativeFrom="paragraph">
                      <wp:posOffset>80010</wp:posOffset>
                    </wp:positionV>
                    <wp:extent cx="3200400" cy="2400300"/>
                    <wp:effectExtent l="19050" t="19050" r="38100" b="47625"/>
                    <wp:wrapNone/>
                    <wp:docPr id="9" name="Text Box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00400" cy="24003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38100" cmpd="sng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txbx>
                            <w:txbxContent>
                              <w:p w:rsidR="007F1B43" w:rsidRDefault="007F1B43" w:rsidP="007F1B43">
                                <w:pPr>
                                  <w:pStyle w:val="Title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Scribe</w:t>
                                </w:r>
                              </w:p>
                              <w:p w:rsidR="007F1B43" w:rsidRPr="007F1B43" w:rsidRDefault="007F1B43" w:rsidP="007F1B43">
                                <w:pPr>
                                  <w:pStyle w:val="Title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tab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Handbook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6" type="#_x0000_t202" style="position:absolute;margin-left:9pt;margin-top:6.3pt;width:252pt;height:18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" fillcolor="#4f81bd [3204]" strokecolor="#f2f2f2 [3041]" strokeweight="3pt">
                    <v:shadow on="t" color="#243f60 [1604]" opacity=".5" offset="1pt"/>
                    <v:textbox>
                      <w:txbxContent>
                        <w:p w:rsidR="007F1B43" w:rsidRDefault="007F1B43" w:rsidP="007F1B43">
                          <w:pPr>
                            <w:pStyle w:val="Title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Scribe</w:t>
                          </w:r>
                        </w:p>
                        <w:p w:rsidR="007F1B43" w:rsidRPr="007F1B43" w:rsidRDefault="007F1B43" w:rsidP="007F1B43">
                          <w:pPr>
                            <w:pStyle w:val="Title"/>
                            <w:rPr>
                              <w:color w:val="FFFFFF" w:themeColor="background1"/>
                            </w:rPr>
                          </w:pPr>
                          <w:r>
                            <w:tab/>
                          </w:r>
                          <w:r>
                            <w:rPr>
                              <w:color w:val="FFFFFF" w:themeColor="background1"/>
                            </w:rPr>
                            <w:t>Handbook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5810"/>
                    <wp:effectExtent l="0" t="0" r="8890" b="2540"/>
                    <wp:wrapNone/>
                    <wp:docPr id="8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7B735B" w:rsidRDefault="007F1B43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7B735B" w:rsidRDefault="007B735B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:rsidR="007B735B" w:rsidRPr="007B735B" w:rsidRDefault="007B735B" w:rsidP="007B735B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1"/>
                                      <w:szCs w:val="21"/>
                                    </w:rPr>
                                    <w:alias w:val="Abstract"/>
                                    <w:id w:val="-1812170092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Pr="007B735B">
                                  <w:rPr>
                                    <w:b/>
                                    <w:color w:val="FFFFFF" w:themeColor="background1"/>
                                    <w:sz w:val="21"/>
                                    <w:szCs w:val="21"/>
                                    <w:u w:val="single"/>
                                  </w:rPr>
                                  <w:t>Scribe Booklet</w:t>
                                </w:r>
                              </w:p>
                              <w:p w:rsidR="007B735B" w:rsidRPr="007B735B" w:rsidRDefault="007B735B" w:rsidP="007B735B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</w:pPr>
                                <w:r w:rsidRPr="007B735B">
                                  <w:rPr>
                                    <w:i/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t xml:space="preserve">Patrol- </w:t>
                                </w:r>
                                <w:r w:rsidRPr="007B735B"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t xml:space="preserve">_____________ </w:t>
                                </w:r>
                                <w:r w:rsidRPr="007B735B">
                                  <w:rPr>
                                    <w:i/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t>Name-</w:t>
                                </w:r>
                                <w:r w:rsidRPr="007B735B"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t>______________</w:t>
                                </w:r>
                              </w:p>
                              <w:p w:rsidR="007B735B" w:rsidRPr="007B735B" w:rsidRDefault="007B735B" w:rsidP="007B735B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</w:pPr>
                              </w:p>
                              <w:p w:rsidR="007B735B" w:rsidRPr="007B735B" w:rsidRDefault="007B735B" w:rsidP="007B735B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</w:pPr>
                                <w:r w:rsidRPr="007B735B"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t xml:space="preserve">Hello Scribes! This is your booklet! It comes with pre-named titles and information about being a scribe! </w:t>
                                </w:r>
                              </w:p>
                              <w:p w:rsidR="007B735B" w:rsidRPr="007B735B" w:rsidRDefault="007B735B" w:rsidP="007B735B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</w:pPr>
                                <w:r w:rsidRPr="007B735B"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t>Record any information in the correct area for it! If you run out of room on a page, tell me. Most subjects should be able to be copied onto notebook paper, but some I will give you refills to use. When we change positions I will tell you what to pass on from your scribe booklet to the next person and what to keep.</w:t>
                                </w:r>
                              </w:p>
                              <w:p w:rsidR="007B735B" w:rsidRPr="007B735B" w:rsidRDefault="007B735B" w:rsidP="007B735B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</w:pPr>
                              </w:p>
                              <w:p w:rsidR="007B735B" w:rsidRPr="007B735B" w:rsidRDefault="007B735B" w:rsidP="007B735B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  <w:sz w:val="21"/>
                                    <w:szCs w:val="21"/>
                                    <w:u w:val="single"/>
                                  </w:rPr>
                                </w:pPr>
                                <w:r w:rsidRPr="007B735B">
                                  <w:rPr>
                                    <w:color w:val="FFFFFF" w:themeColor="background1"/>
                                    <w:sz w:val="21"/>
                                    <w:szCs w:val="21"/>
                                    <w:u w:val="single"/>
                                  </w:rPr>
                                  <w:t>Being A Scribe</w:t>
                                </w:r>
                              </w:p>
                              <w:p w:rsidR="007B735B" w:rsidRPr="007B735B" w:rsidRDefault="007B735B" w:rsidP="007B735B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</w:pPr>
                                <w:r w:rsidRPr="007B735B"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t xml:space="preserve">Your job as a scribe is very important. You are who your patrol will turn to if they need information from the meeting. But I will say this: if they are goofing off too much and don’t listen during the meeting, tell me and I will talk to them(tell me AFTER the meeting). Even though it is your job to know the information, everyone should be listening. </w:t>
                                </w:r>
                              </w:p>
                              <w:p w:rsidR="007B735B" w:rsidRPr="007B735B" w:rsidRDefault="007B735B" w:rsidP="007B735B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</w:pPr>
                              </w:p>
                              <w:p w:rsidR="007B735B" w:rsidRPr="007B735B" w:rsidRDefault="007B735B" w:rsidP="007B735B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</w:pPr>
                                <w:r w:rsidRPr="007B735B"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br w:type="page"/>
                                </w:r>
                              </w:p>
                              <w:p w:rsidR="007B735B" w:rsidRDefault="007B735B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7" style="position:absolute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" fillcolor="#4f81bd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7B735B" w:rsidRDefault="007F1B43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7B735B" w:rsidRDefault="007B735B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:rsidR="007B735B" w:rsidRPr="007B735B" w:rsidRDefault="007B735B" w:rsidP="007B735B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21"/>
                                <w:szCs w:val="21"/>
                              </w:rPr>
                              <w:alias w:val="Abstract"/>
                              <w:id w:val="-1812170092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sdtContent>
                          </w:sdt>
                          <w:r w:rsidRPr="007B735B">
                            <w:rPr>
                              <w:b/>
                              <w:color w:val="FFFFFF" w:themeColor="background1"/>
                              <w:sz w:val="21"/>
                              <w:szCs w:val="21"/>
                              <w:u w:val="single"/>
                            </w:rPr>
                            <w:t>Scribe Booklet</w:t>
                          </w:r>
                        </w:p>
                        <w:p w:rsidR="007B735B" w:rsidRPr="007B735B" w:rsidRDefault="007B735B" w:rsidP="007B735B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r w:rsidRPr="007B735B">
                            <w:rPr>
                              <w:i/>
                              <w:color w:val="FFFFFF" w:themeColor="background1"/>
                              <w:sz w:val="21"/>
                              <w:szCs w:val="21"/>
                            </w:rPr>
                            <w:t xml:space="preserve">Patrol- </w:t>
                          </w:r>
                          <w:r w:rsidRPr="007B735B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 xml:space="preserve">_____________ </w:t>
                          </w:r>
                          <w:r w:rsidRPr="007B735B">
                            <w:rPr>
                              <w:i/>
                              <w:color w:val="FFFFFF" w:themeColor="background1"/>
                              <w:sz w:val="21"/>
                              <w:szCs w:val="21"/>
                            </w:rPr>
                            <w:t>Name-</w:t>
                          </w:r>
                          <w:r w:rsidRPr="007B735B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______________</w:t>
                          </w:r>
                        </w:p>
                        <w:p w:rsidR="007B735B" w:rsidRPr="007B735B" w:rsidRDefault="007B735B" w:rsidP="007B735B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</w:p>
                        <w:p w:rsidR="007B735B" w:rsidRPr="007B735B" w:rsidRDefault="007B735B" w:rsidP="007B735B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r w:rsidRPr="007B735B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 xml:space="preserve">Hello Scribes! This is your booklet! It comes with pre-named titles and information about being a scribe! </w:t>
                          </w:r>
                        </w:p>
                        <w:p w:rsidR="007B735B" w:rsidRPr="007B735B" w:rsidRDefault="007B735B" w:rsidP="007B735B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r w:rsidRPr="007B735B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Record any information in the correct area for it! If you run out of room on a page, tell me. Most subjects should be able to be copied onto notebook paper, but some I will give you refills to use. When we change positions I will tell you what to pass on from your scribe booklet to the next person and what to keep.</w:t>
                          </w:r>
                        </w:p>
                        <w:p w:rsidR="007B735B" w:rsidRPr="007B735B" w:rsidRDefault="007B735B" w:rsidP="007B735B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</w:p>
                        <w:p w:rsidR="007B735B" w:rsidRPr="007B735B" w:rsidRDefault="007B735B" w:rsidP="007B735B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  <w:sz w:val="21"/>
                              <w:szCs w:val="21"/>
                              <w:u w:val="single"/>
                            </w:rPr>
                          </w:pPr>
                          <w:r w:rsidRPr="007B735B">
                            <w:rPr>
                              <w:color w:val="FFFFFF" w:themeColor="background1"/>
                              <w:sz w:val="21"/>
                              <w:szCs w:val="21"/>
                              <w:u w:val="single"/>
                            </w:rPr>
                            <w:t>Being A Scribe</w:t>
                          </w:r>
                        </w:p>
                        <w:p w:rsidR="007B735B" w:rsidRPr="007B735B" w:rsidRDefault="007B735B" w:rsidP="007B735B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r w:rsidRPr="007B735B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 xml:space="preserve">Your job as a scribe is very important. You are who your patrol will turn to if they need information from the meeting. But I will say this: if they are goofing off too much and don’t listen during the meeting, tell me and I will talk to them(tell me AFTER the meeting). Even though it is your job to know the information, everyone should be listening. </w:t>
                          </w:r>
                        </w:p>
                        <w:p w:rsidR="007B735B" w:rsidRPr="007B735B" w:rsidRDefault="007B735B" w:rsidP="007B735B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</w:p>
                        <w:p w:rsidR="007B735B" w:rsidRPr="007B735B" w:rsidRDefault="007B735B" w:rsidP="007B735B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r w:rsidRPr="007B735B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br w:type="page"/>
                          </w:r>
                        </w:p>
                        <w:p w:rsidR="007B735B" w:rsidRDefault="007B735B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3270"/>
                    <wp:effectExtent l="0" t="0" r="5080" b="2540"/>
                    <wp:wrapNone/>
                    <wp:docPr id="7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B735B" w:rsidRDefault="007B735B">
                                <w:pPr>
                                  <w:pStyle w:val="Subtitle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  <w:r w:rsidRPr="007B735B"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drawing>
                                    <wp:inline distT="0" distB="0" distL="0" distR="0">
                                      <wp:extent cx="1515110" cy="1508376"/>
                                      <wp:effectExtent l="0" t="0" r="0" b="0"/>
                                      <wp:docPr id="1" name="Picture 1" descr="https://tse1.mm.bing.net/th?&amp;id=OIP.Mef6f55578b67d21e603c6b30ebe9dc87o0&amp;w=300&amp;h=299&amp;c=0&amp;pid=1.9&amp;rs=0&amp;p=0&amp;r=0">
                                        <a:hlinkClick xmlns:a="http://schemas.openxmlformats.org/drawingml/2006/main" r:id="rId9"/>
                                      </wp:docPr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https://tse1.mm.bing.net/th?&amp;id=OIP.Mef6f55578b67d21e603c6b30ebe9dc87o0&amp;w=300&amp;h=299&amp;c=0&amp;pid=1.9&amp;rs=0&amp;p=0&amp;r=0">
                                                <a:hlinkClick r:id="rId9"/>
                                              </pic:cNvPr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515110" cy="150837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2" o:spid="_x0000_s1028" style="position:absolute;margin-left:0;margin-top:0;width:148.1pt;height:760.1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" fillcolor="#1f497d [3215]" stroked="f" strokeweight="2pt">
                    <v:path arrowok="t"/>
                    <v:textbox inset="14.4pt,,14.4pt">
                      <w:txbxContent>
                        <w:p w:rsidR="007B735B" w:rsidRDefault="007B735B">
                          <w:pPr>
                            <w:pStyle w:val="Subtitle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  <w:r w:rsidRPr="007B735B">
                            <w:rPr>
                              <w:rFonts w:cstheme="minorBidi"/>
                              <w:color w:val="FFFFFF" w:themeColor="background1"/>
                            </w:rPr>
                            <w:drawing>
                              <wp:inline distT="0" distB="0" distL="0" distR="0">
                                <wp:extent cx="1515110" cy="1508376"/>
                                <wp:effectExtent l="0" t="0" r="0" b="0"/>
                                <wp:docPr id="1" name="Picture 1" descr="https://tse1.mm.bing.net/th?&amp;id=OIP.Mef6f55578b67d21e603c6b30ebe9dc87o0&amp;w=300&amp;h=299&amp;c=0&amp;pid=1.9&amp;rs=0&amp;p=0&amp;r=0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https://tse1.mm.bing.net/th?&amp;id=OIP.Mef6f55578b67d21e603c6b30ebe9dc87o0&amp;w=300&amp;h=299&amp;c=0&amp;pid=1.9&amp;rs=0&amp;p=0&amp;r=0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15110" cy="150837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7B735B" w:rsidRDefault="007B735B"/>
        <w:p w:rsidR="007B735B" w:rsidRDefault="007B735B">
          <w:pPr>
            <w:rPr>
              <w:sz w:val="22"/>
            </w:rPr>
          </w:pPr>
          <w:r>
            <w:rPr>
              <w:sz w:val="22"/>
            </w:rPr>
            <w:br w:type="page"/>
          </w:r>
        </w:p>
      </w:sdtContent>
    </w:sdt>
    <w:p w:rsidR="007B735B" w:rsidRDefault="000D1173" w:rsidP="007B735B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91440" distB="91440" distL="114300" distR="114300" simplePos="0" relativeHeight="251663360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274320</wp:posOffset>
                </wp:positionV>
                <wp:extent cx="3742690" cy="557530"/>
                <wp:effectExtent l="0" t="0" r="0" b="508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2690" cy="557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15F" w:rsidRDefault="001B715F" w:rsidP="001B715F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jc w:val="center"/>
                              <w:rPr>
                                <w:i/>
                                <w:iCs/>
                                <w:color w:val="4F81BD" w:themeColor="accen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F81BD" w:themeColor="accent1"/>
                              </w:rPr>
                              <w:t>Main Activity Log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9" type="#_x0000_t202" style="position:absolute;left:0;text-align:left;margin-left:0;margin-top:21.6pt;width:294.7pt;height:43.9pt;z-index:251663360;visibility:visible;mso-wrap-style:square;mso-width-percent:585;mso-height-percent:200;mso-wrap-distance-left:9pt;mso-wrap-distance-top:7.2pt;mso-wrap-distance-right:9pt;mso-wrap-distance-bottom:7.2pt;mso-position-horizontal:center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" filled="f" stroked="f">
                <v:textbox style="mso-fit-shape-to-text:t">
                  <w:txbxContent>
                    <w:p w:rsidR="001B715F" w:rsidRDefault="001B715F" w:rsidP="001B715F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jc w:val="center"/>
                        <w:rPr>
                          <w:i/>
                          <w:iCs/>
                          <w:color w:val="4F81BD" w:themeColor="accent1"/>
                        </w:rPr>
                      </w:pPr>
                      <w:r>
                        <w:rPr>
                          <w:i/>
                          <w:iCs/>
                          <w:color w:val="4F81BD" w:themeColor="accent1"/>
                        </w:rPr>
                        <w:t>Main Activity Log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-42"/>
        <w:tblW w:w="5000" w:type="pct"/>
        <w:tbl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855"/>
        <w:gridCol w:w="6441"/>
      </w:tblGrid>
      <w:tr w:rsidR="007B735B" w:rsidTr="007B735B">
        <w:trPr>
          <w:trHeight w:val="288"/>
          <w:tblHeader/>
        </w:trPr>
        <w:tc>
          <w:tcPr>
            <w:tcW w:w="3855" w:type="dxa"/>
            <w:tcBorders>
              <w:top w:val="nil"/>
              <w:bottom w:val="double" w:sz="4" w:space="0" w:color="7F7F7F" w:themeColor="text1" w:themeTint="80"/>
            </w:tcBorders>
            <w:vAlign w:val="bottom"/>
          </w:tcPr>
          <w:p w:rsidR="007B735B" w:rsidRPr="005F3841" w:rsidRDefault="007B735B" w:rsidP="007B735B">
            <w:pPr>
              <w:pStyle w:val="Heading1"/>
              <w:outlineLvl w:val="0"/>
            </w:pPr>
            <w:r w:rsidRPr="005F3841">
              <w:t>Date</w:t>
            </w:r>
          </w:p>
        </w:tc>
        <w:tc>
          <w:tcPr>
            <w:tcW w:w="6441" w:type="dxa"/>
            <w:tcBorders>
              <w:top w:val="nil"/>
              <w:bottom w:val="double" w:sz="4" w:space="0" w:color="7F7F7F" w:themeColor="text1" w:themeTint="80"/>
            </w:tcBorders>
            <w:vAlign w:val="bottom"/>
          </w:tcPr>
          <w:p w:rsidR="007B735B" w:rsidRDefault="007B735B" w:rsidP="007B735B">
            <w:pPr>
              <w:pStyle w:val="Heading1"/>
              <w:outlineLvl w:val="0"/>
            </w:pPr>
            <w:r>
              <w:t>Activity</w:t>
            </w:r>
          </w:p>
        </w:tc>
      </w:tr>
    </w:tbl>
    <w:tbl>
      <w:tblPr>
        <w:tblStyle w:val="TableGrid"/>
        <w:tblpPr w:leftFromText="180" w:rightFromText="180" w:vertAnchor="text" w:horzAnchor="margin" w:tblpY="269"/>
        <w:tblW w:w="5000" w:type="pct"/>
        <w:tbl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48"/>
        <w:gridCol w:w="5148"/>
      </w:tblGrid>
      <w:tr w:rsidR="007B735B" w:rsidTr="007B735B">
        <w:trPr>
          <w:trHeight w:val="454"/>
        </w:trPr>
        <w:tc>
          <w:tcPr>
            <w:tcW w:w="5148" w:type="dxa"/>
            <w:tcBorders>
              <w:top w:val="double" w:sz="4" w:space="0" w:color="7F7F7F" w:themeColor="text1" w:themeTint="80"/>
            </w:tcBorders>
            <w:vAlign w:val="bottom"/>
          </w:tcPr>
          <w:p w:rsidR="007B735B" w:rsidRDefault="007B735B" w:rsidP="007B735B">
            <w:r>
              <w:t xml:space="preserve"> </w:t>
            </w:r>
          </w:p>
        </w:tc>
        <w:tc>
          <w:tcPr>
            <w:tcW w:w="5148" w:type="dxa"/>
            <w:tcBorders>
              <w:top w:val="double" w:sz="4" w:space="0" w:color="7F7F7F" w:themeColor="text1" w:themeTint="80"/>
            </w:tcBorders>
          </w:tcPr>
          <w:p w:rsidR="007B735B" w:rsidRDefault="007B735B" w:rsidP="007B735B"/>
        </w:tc>
      </w:tr>
      <w:tr w:rsidR="007B735B" w:rsidTr="007B735B">
        <w:trPr>
          <w:trHeight w:val="454"/>
        </w:trPr>
        <w:tc>
          <w:tcPr>
            <w:tcW w:w="5148" w:type="dxa"/>
            <w:vAlign w:val="bottom"/>
          </w:tcPr>
          <w:p w:rsidR="007B735B" w:rsidRDefault="007B735B" w:rsidP="007B735B">
            <w:r>
              <w:t xml:space="preserve"> </w:t>
            </w:r>
          </w:p>
        </w:tc>
        <w:tc>
          <w:tcPr>
            <w:tcW w:w="5148" w:type="dxa"/>
          </w:tcPr>
          <w:p w:rsidR="007B735B" w:rsidRDefault="007B735B" w:rsidP="007B735B"/>
        </w:tc>
      </w:tr>
      <w:tr w:rsidR="007B735B" w:rsidTr="007B735B">
        <w:trPr>
          <w:trHeight w:val="454"/>
        </w:trPr>
        <w:tc>
          <w:tcPr>
            <w:tcW w:w="5148" w:type="dxa"/>
            <w:vAlign w:val="bottom"/>
          </w:tcPr>
          <w:p w:rsidR="007B735B" w:rsidRDefault="007B735B" w:rsidP="007B735B">
            <w:r>
              <w:t xml:space="preserve"> </w:t>
            </w:r>
          </w:p>
        </w:tc>
        <w:tc>
          <w:tcPr>
            <w:tcW w:w="5148" w:type="dxa"/>
          </w:tcPr>
          <w:p w:rsidR="007B735B" w:rsidRDefault="007B735B" w:rsidP="007B735B"/>
        </w:tc>
      </w:tr>
      <w:tr w:rsidR="007B735B" w:rsidTr="007B735B">
        <w:trPr>
          <w:trHeight w:val="454"/>
        </w:trPr>
        <w:tc>
          <w:tcPr>
            <w:tcW w:w="5148" w:type="dxa"/>
            <w:vAlign w:val="bottom"/>
          </w:tcPr>
          <w:p w:rsidR="007B735B" w:rsidRDefault="007B735B" w:rsidP="007B735B"/>
        </w:tc>
        <w:tc>
          <w:tcPr>
            <w:tcW w:w="5148" w:type="dxa"/>
          </w:tcPr>
          <w:p w:rsidR="007B735B" w:rsidRDefault="007B735B" w:rsidP="007B735B"/>
        </w:tc>
      </w:tr>
      <w:tr w:rsidR="007B735B" w:rsidTr="007B735B">
        <w:trPr>
          <w:trHeight w:val="454"/>
        </w:trPr>
        <w:tc>
          <w:tcPr>
            <w:tcW w:w="5148" w:type="dxa"/>
            <w:vAlign w:val="bottom"/>
          </w:tcPr>
          <w:p w:rsidR="007B735B" w:rsidRDefault="007B735B" w:rsidP="007B735B"/>
        </w:tc>
        <w:tc>
          <w:tcPr>
            <w:tcW w:w="5148" w:type="dxa"/>
          </w:tcPr>
          <w:p w:rsidR="007B735B" w:rsidRDefault="007B735B" w:rsidP="007B735B"/>
        </w:tc>
      </w:tr>
      <w:tr w:rsidR="007B735B" w:rsidTr="007B735B">
        <w:trPr>
          <w:trHeight w:val="454"/>
        </w:trPr>
        <w:tc>
          <w:tcPr>
            <w:tcW w:w="5148" w:type="dxa"/>
            <w:vAlign w:val="bottom"/>
          </w:tcPr>
          <w:p w:rsidR="007B735B" w:rsidRDefault="007B735B" w:rsidP="007B735B"/>
        </w:tc>
        <w:tc>
          <w:tcPr>
            <w:tcW w:w="5148" w:type="dxa"/>
          </w:tcPr>
          <w:p w:rsidR="007B735B" w:rsidRDefault="007B735B" w:rsidP="007B735B"/>
        </w:tc>
      </w:tr>
      <w:tr w:rsidR="007B735B" w:rsidTr="007B735B">
        <w:trPr>
          <w:trHeight w:val="454"/>
        </w:trPr>
        <w:tc>
          <w:tcPr>
            <w:tcW w:w="5148" w:type="dxa"/>
            <w:vAlign w:val="bottom"/>
          </w:tcPr>
          <w:p w:rsidR="007B735B" w:rsidRDefault="007B735B" w:rsidP="007B735B"/>
        </w:tc>
        <w:tc>
          <w:tcPr>
            <w:tcW w:w="5148" w:type="dxa"/>
          </w:tcPr>
          <w:p w:rsidR="007B735B" w:rsidRDefault="007B735B" w:rsidP="007B735B"/>
        </w:tc>
      </w:tr>
      <w:tr w:rsidR="007B735B" w:rsidTr="007B735B">
        <w:trPr>
          <w:trHeight w:val="454"/>
        </w:trPr>
        <w:tc>
          <w:tcPr>
            <w:tcW w:w="5148" w:type="dxa"/>
            <w:vAlign w:val="bottom"/>
          </w:tcPr>
          <w:p w:rsidR="007B735B" w:rsidRDefault="007B735B" w:rsidP="007B735B"/>
        </w:tc>
        <w:tc>
          <w:tcPr>
            <w:tcW w:w="5148" w:type="dxa"/>
          </w:tcPr>
          <w:p w:rsidR="007B735B" w:rsidRDefault="007B735B" w:rsidP="007B735B"/>
        </w:tc>
      </w:tr>
      <w:tr w:rsidR="007B735B" w:rsidTr="007B735B">
        <w:trPr>
          <w:trHeight w:val="454"/>
        </w:trPr>
        <w:tc>
          <w:tcPr>
            <w:tcW w:w="5148" w:type="dxa"/>
            <w:vAlign w:val="bottom"/>
          </w:tcPr>
          <w:p w:rsidR="007B735B" w:rsidRDefault="007B735B" w:rsidP="007B735B"/>
        </w:tc>
        <w:tc>
          <w:tcPr>
            <w:tcW w:w="5148" w:type="dxa"/>
          </w:tcPr>
          <w:p w:rsidR="007B735B" w:rsidRDefault="007B735B" w:rsidP="007B735B"/>
        </w:tc>
      </w:tr>
      <w:tr w:rsidR="007B735B" w:rsidTr="007B735B">
        <w:trPr>
          <w:trHeight w:val="454"/>
        </w:trPr>
        <w:tc>
          <w:tcPr>
            <w:tcW w:w="5148" w:type="dxa"/>
            <w:vAlign w:val="bottom"/>
          </w:tcPr>
          <w:p w:rsidR="007B735B" w:rsidRDefault="007B735B" w:rsidP="007B735B"/>
        </w:tc>
        <w:tc>
          <w:tcPr>
            <w:tcW w:w="5148" w:type="dxa"/>
          </w:tcPr>
          <w:p w:rsidR="007B735B" w:rsidRDefault="007B735B" w:rsidP="007B735B"/>
        </w:tc>
      </w:tr>
      <w:tr w:rsidR="007B735B" w:rsidTr="007B735B">
        <w:trPr>
          <w:trHeight w:val="454"/>
        </w:trPr>
        <w:tc>
          <w:tcPr>
            <w:tcW w:w="5148" w:type="dxa"/>
            <w:vAlign w:val="bottom"/>
          </w:tcPr>
          <w:p w:rsidR="007B735B" w:rsidRDefault="007B735B" w:rsidP="007B735B"/>
        </w:tc>
        <w:tc>
          <w:tcPr>
            <w:tcW w:w="5148" w:type="dxa"/>
          </w:tcPr>
          <w:p w:rsidR="007B735B" w:rsidRDefault="007B735B" w:rsidP="007B735B"/>
        </w:tc>
      </w:tr>
      <w:tr w:rsidR="007B735B" w:rsidTr="007B735B">
        <w:trPr>
          <w:trHeight w:val="454"/>
        </w:trPr>
        <w:tc>
          <w:tcPr>
            <w:tcW w:w="5148" w:type="dxa"/>
            <w:vAlign w:val="bottom"/>
          </w:tcPr>
          <w:p w:rsidR="007B735B" w:rsidRDefault="007B735B" w:rsidP="007B735B"/>
        </w:tc>
        <w:tc>
          <w:tcPr>
            <w:tcW w:w="5148" w:type="dxa"/>
          </w:tcPr>
          <w:p w:rsidR="007B735B" w:rsidRDefault="007B735B" w:rsidP="007B735B"/>
        </w:tc>
      </w:tr>
      <w:tr w:rsidR="007B735B" w:rsidTr="007B735B">
        <w:trPr>
          <w:trHeight w:val="454"/>
        </w:trPr>
        <w:tc>
          <w:tcPr>
            <w:tcW w:w="5148" w:type="dxa"/>
            <w:vAlign w:val="bottom"/>
          </w:tcPr>
          <w:p w:rsidR="007B735B" w:rsidRDefault="007B735B" w:rsidP="007B735B"/>
        </w:tc>
        <w:tc>
          <w:tcPr>
            <w:tcW w:w="5148" w:type="dxa"/>
          </w:tcPr>
          <w:p w:rsidR="007B735B" w:rsidRDefault="007B735B" w:rsidP="007B735B"/>
        </w:tc>
      </w:tr>
      <w:tr w:rsidR="007B735B" w:rsidTr="007B735B">
        <w:trPr>
          <w:trHeight w:val="454"/>
        </w:trPr>
        <w:tc>
          <w:tcPr>
            <w:tcW w:w="5148" w:type="dxa"/>
            <w:vAlign w:val="bottom"/>
          </w:tcPr>
          <w:p w:rsidR="007B735B" w:rsidRDefault="007B735B" w:rsidP="007B735B"/>
        </w:tc>
        <w:tc>
          <w:tcPr>
            <w:tcW w:w="5148" w:type="dxa"/>
          </w:tcPr>
          <w:p w:rsidR="007B735B" w:rsidRDefault="007B735B" w:rsidP="007B735B"/>
        </w:tc>
      </w:tr>
      <w:tr w:rsidR="007B735B" w:rsidTr="007B735B">
        <w:trPr>
          <w:trHeight w:val="454"/>
        </w:trPr>
        <w:tc>
          <w:tcPr>
            <w:tcW w:w="5148" w:type="dxa"/>
            <w:vAlign w:val="bottom"/>
          </w:tcPr>
          <w:p w:rsidR="007B735B" w:rsidRDefault="007B735B" w:rsidP="007B735B"/>
        </w:tc>
        <w:tc>
          <w:tcPr>
            <w:tcW w:w="5148" w:type="dxa"/>
          </w:tcPr>
          <w:p w:rsidR="007B735B" w:rsidRDefault="007B735B" w:rsidP="007B735B"/>
        </w:tc>
      </w:tr>
      <w:tr w:rsidR="007B735B" w:rsidTr="007B735B">
        <w:trPr>
          <w:trHeight w:val="454"/>
        </w:trPr>
        <w:tc>
          <w:tcPr>
            <w:tcW w:w="5148" w:type="dxa"/>
            <w:vAlign w:val="bottom"/>
          </w:tcPr>
          <w:p w:rsidR="007B735B" w:rsidRDefault="007B735B" w:rsidP="007B735B"/>
        </w:tc>
        <w:tc>
          <w:tcPr>
            <w:tcW w:w="5148" w:type="dxa"/>
          </w:tcPr>
          <w:p w:rsidR="007B735B" w:rsidRDefault="007B735B" w:rsidP="007B735B"/>
        </w:tc>
      </w:tr>
      <w:tr w:rsidR="007B735B" w:rsidTr="007B735B">
        <w:trPr>
          <w:trHeight w:val="454"/>
        </w:trPr>
        <w:tc>
          <w:tcPr>
            <w:tcW w:w="5148" w:type="dxa"/>
            <w:vAlign w:val="bottom"/>
          </w:tcPr>
          <w:p w:rsidR="007B735B" w:rsidRDefault="007B735B" w:rsidP="007B735B"/>
        </w:tc>
        <w:tc>
          <w:tcPr>
            <w:tcW w:w="5148" w:type="dxa"/>
          </w:tcPr>
          <w:p w:rsidR="007B735B" w:rsidRDefault="007B735B" w:rsidP="007B735B"/>
        </w:tc>
      </w:tr>
      <w:tr w:rsidR="007B735B" w:rsidTr="007B735B">
        <w:trPr>
          <w:trHeight w:val="454"/>
        </w:trPr>
        <w:tc>
          <w:tcPr>
            <w:tcW w:w="5148" w:type="dxa"/>
            <w:vAlign w:val="bottom"/>
          </w:tcPr>
          <w:p w:rsidR="007B735B" w:rsidRDefault="007B735B" w:rsidP="007B735B"/>
        </w:tc>
        <w:tc>
          <w:tcPr>
            <w:tcW w:w="5148" w:type="dxa"/>
          </w:tcPr>
          <w:p w:rsidR="007B735B" w:rsidRDefault="007B735B" w:rsidP="007B735B"/>
        </w:tc>
      </w:tr>
      <w:tr w:rsidR="007B735B" w:rsidTr="007B735B">
        <w:trPr>
          <w:trHeight w:val="454"/>
        </w:trPr>
        <w:tc>
          <w:tcPr>
            <w:tcW w:w="5148" w:type="dxa"/>
            <w:vAlign w:val="bottom"/>
          </w:tcPr>
          <w:p w:rsidR="007B735B" w:rsidRDefault="007B735B" w:rsidP="007B735B"/>
        </w:tc>
        <w:tc>
          <w:tcPr>
            <w:tcW w:w="5148" w:type="dxa"/>
          </w:tcPr>
          <w:p w:rsidR="007B735B" w:rsidRDefault="007B735B" w:rsidP="007B735B"/>
        </w:tc>
      </w:tr>
      <w:tr w:rsidR="007B735B" w:rsidTr="007B735B">
        <w:trPr>
          <w:trHeight w:val="454"/>
        </w:trPr>
        <w:tc>
          <w:tcPr>
            <w:tcW w:w="5148" w:type="dxa"/>
            <w:vAlign w:val="bottom"/>
          </w:tcPr>
          <w:p w:rsidR="007B735B" w:rsidRDefault="007B735B" w:rsidP="007B735B"/>
        </w:tc>
        <w:tc>
          <w:tcPr>
            <w:tcW w:w="5148" w:type="dxa"/>
          </w:tcPr>
          <w:p w:rsidR="007B735B" w:rsidRDefault="007B735B" w:rsidP="007B735B"/>
        </w:tc>
      </w:tr>
      <w:tr w:rsidR="007B735B" w:rsidTr="007B735B">
        <w:trPr>
          <w:trHeight w:val="454"/>
        </w:trPr>
        <w:tc>
          <w:tcPr>
            <w:tcW w:w="5148" w:type="dxa"/>
            <w:vAlign w:val="bottom"/>
          </w:tcPr>
          <w:p w:rsidR="007B735B" w:rsidRDefault="007B735B" w:rsidP="007B735B"/>
        </w:tc>
        <w:tc>
          <w:tcPr>
            <w:tcW w:w="5148" w:type="dxa"/>
          </w:tcPr>
          <w:p w:rsidR="007B735B" w:rsidRDefault="007B735B" w:rsidP="007B735B"/>
        </w:tc>
      </w:tr>
      <w:tr w:rsidR="007B735B" w:rsidTr="007B735B">
        <w:trPr>
          <w:trHeight w:val="454"/>
        </w:trPr>
        <w:tc>
          <w:tcPr>
            <w:tcW w:w="5148" w:type="dxa"/>
            <w:vAlign w:val="bottom"/>
          </w:tcPr>
          <w:p w:rsidR="007B735B" w:rsidRDefault="007B735B" w:rsidP="007B735B"/>
        </w:tc>
        <w:tc>
          <w:tcPr>
            <w:tcW w:w="5148" w:type="dxa"/>
          </w:tcPr>
          <w:p w:rsidR="007B735B" w:rsidRDefault="007B735B" w:rsidP="007B735B"/>
        </w:tc>
      </w:tr>
      <w:tr w:rsidR="007B735B" w:rsidTr="007B735B">
        <w:trPr>
          <w:trHeight w:val="454"/>
        </w:trPr>
        <w:tc>
          <w:tcPr>
            <w:tcW w:w="5148" w:type="dxa"/>
            <w:vAlign w:val="bottom"/>
          </w:tcPr>
          <w:p w:rsidR="007B735B" w:rsidRDefault="007B735B" w:rsidP="007B735B"/>
        </w:tc>
        <w:tc>
          <w:tcPr>
            <w:tcW w:w="5148" w:type="dxa"/>
          </w:tcPr>
          <w:p w:rsidR="007B735B" w:rsidRDefault="007B735B" w:rsidP="007B735B"/>
        </w:tc>
      </w:tr>
    </w:tbl>
    <w:p w:rsidR="007B735B" w:rsidRDefault="007B735B"/>
    <w:p w:rsidR="00274752" w:rsidRDefault="000D1173" w:rsidP="007B735B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91440" distB="91440" distL="114300" distR="114300" simplePos="0" relativeHeight="25166540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274320</wp:posOffset>
                </wp:positionV>
                <wp:extent cx="3742690" cy="557530"/>
                <wp:effectExtent l="0" t="0" r="0" b="508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2690" cy="557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15F" w:rsidRDefault="001B715F" w:rsidP="001B715F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jc w:val="center"/>
                              <w:rPr>
                                <w:i/>
                                <w:iCs/>
                                <w:color w:val="4F81BD" w:themeColor="accen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F81BD" w:themeColor="accent1"/>
                              </w:rPr>
                              <w:t>Note Taking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21.6pt;width:294.7pt;height:43.9pt;z-index:251665408;visibility:visible;mso-wrap-style:square;mso-width-percent:585;mso-height-percent:200;mso-wrap-distance-left:9pt;mso-wrap-distance-top:7.2pt;mso-wrap-distance-right:9pt;mso-wrap-distance-bottom:7.2pt;mso-position-horizontal:center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" filled="f" stroked="f">
                <v:textbox style="mso-fit-shape-to-text:t">
                  <w:txbxContent>
                    <w:p w:rsidR="001B715F" w:rsidRDefault="001B715F" w:rsidP="001B715F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jc w:val="center"/>
                        <w:rPr>
                          <w:i/>
                          <w:iCs/>
                          <w:color w:val="4F81BD" w:themeColor="accent1"/>
                        </w:rPr>
                      </w:pPr>
                      <w:r>
                        <w:rPr>
                          <w:i/>
                          <w:iCs/>
                          <w:color w:val="4F81BD" w:themeColor="accent1"/>
                        </w:rPr>
                        <w:t>Note Taking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7B735B">
        <w:t>This is a note-taking example. You will take a new page of notes each meeting. You will take them in the format below, but you will put it onto your own notebook paper.</w:t>
      </w:r>
    </w:p>
    <w:p w:rsidR="007B735B" w:rsidRDefault="007B735B" w:rsidP="007B735B">
      <w:pPr>
        <w:jc w:val="center"/>
      </w:pPr>
    </w:p>
    <w:tbl>
      <w:tblPr>
        <w:tblStyle w:val="TableGrid"/>
        <w:tblpPr w:leftFromText="180" w:rightFromText="180" w:vertAnchor="text" w:horzAnchor="margin" w:tblpY="269"/>
        <w:tblW w:w="5000" w:type="pct"/>
        <w:tbl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856"/>
        <w:gridCol w:w="1440"/>
      </w:tblGrid>
      <w:tr w:rsidR="007B735B" w:rsidRPr="007B735B" w:rsidTr="005B40E3">
        <w:trPr>
          <w:trHeight w:val="454"/>
        </w:trPr>
        <w:tc>
          <w:tcPr>
            <w:tcW w:w="8856" w:type="dxa"/>
            <w:tcBorders>
              <w:top w:val="double" w:sz="4" w:space="0" w:color="7F7F7F" w:themeColor="text1" w:themeTint="80"/>
            </w:tcBorders>
            <w:vAlign w:val="bottom"/>
          </w:tcPr>
          <w:p w:rsidR="007B735B" w:rsidRPr="007B735B" w:rsidRDefault="007B735B" w:rsidP="007B735B">
            <w:r>
              <w:t>Date: July 31, 2016</w:t>
            </w:r>
          </w:p>
        </w:tc>
        <w:tc>
          <w:tcPr>
            <w:tcW w:w="1440" w:type="dxa"/>
            <w:tcBorders>
              <w:top w:val="double" w:sz="4" w:space="0" w:color="7F7F7F" w:themeColor="text1" w:themeTint="80"/>
            </w:tcBorders>
          </w:tcPr>
          <w:p w:rsidR="007B735B" w:rsidRPr="007B735B" w:rsidRDefault="007B735B" w:rsidP="007B735B"/>
        </w:tc>
      </w:tr>
      <w:tr w:rsidR="007B735B" w:rsidRPr="007B735B" w:rsidTr="005B40E3">
        <w:trPr>
          <w:trHeight w:val="454"/>
        </w:trPr>
        <w:tc>
          <w:tcPr>
            <w:tcW w:w="8856" w:type="dxa"/>
            <w:vAlign w:val="bottom"/>
          </w:tcPr>
          <w:p w:rsidR="007B735B" w:rsidRPr="007B735B" w:rsidRDefault="007B735B" w:rsidP="007B735B">
            <w:r>
              <w:t>Patrol: (Your Patrol)</w:t>
            </w:r>
          </w:p>
        </w:tc>
        <w:tc>
          <w:tcPr>
            <w:tcW w:w="1440" w:type="dxa"/>
          </w:tcPr>
          <w:p w:rsidR="007B735B" w:rsidRPr="007B735B" w:rsidRDefault="007B735B" w:rsidP="007B735B"/>
        </w:tc>
      </w:tr>
      <w:tr w:rsidR="007B735B" w:rsidRPr="007B735B" w:rsidTr="005B40E3">
        <w:trPr>
          <w:trHeight w:val="454"/>
        </w:trPr>
        <w:tc>
          <w:tcPr>
            <w:tcW w:w="8856" w:type="dxa"/>
            <w:vAlign w:val="bottom"/>
          </w:tcPr>
          <w:p w:rsidR="007B735B" w:rsidRPr="007B735B" w:rsidRDefault="005B40E3" w:rsidP="007B735B">
            <w:r>
              <w:t>Main Topic: Patrols and Using The Patrol System</w:t>
            </w:r>
          </w:p>
        </w:tc>
        <w:tc>
          <w:tcPr>
            <w:tcW w:w="1440" w:type="dxa"/>
          </w:tcPr>
          <w:p w:rsidR="007B735B" w:rsidRPr="007B735B" w:rsidRDefault="007B735B" w:rsidP="007B735B"/>
        </w:tc>
      </w:tr>
      <w:tr w:rsidR="007B735B" w:rsidRPr="007B735B" w:rsidTr="005B40E3">
        <w:trPr>
          <w:trHeight w:val="454"/>
        </w:trPr>
        <w:tc>
          <w:tcPr>
            <w:tcW w:w="8856" w:type="dxa"/>
            <w:vAlign w:val="bottom"/>
          </w:tcPr>
          <w:p w:rsidR="007B735B" w:rsidRPr="007B735B" w:rsidRDefault="007B735B" w:rsidP="007B735B"/>
        </w:tc>
        <w:tc>
          <w:tcPr>
            <w:tcW w:w="1440" w:type="dxa"/>
          </w:tcPr>
          <w:p w:rsidR="007B735B" w:rsidRPr="007B735B" w:rsidRDefault="007B735B" w:rsidP="007B735B"/>
        </w:tc>
      </w:tr>
      <w:tr w:rsidR="007B735B" w:rsidRPr="007B735B" w:rsidTr="005B40E3">
        <w:trPr>
          <w:trHeight w:val="454"/>
        </w:trPr>
        <w:tc>
          <w:tcPr>
            <w:tcW w:w="8856" w:type="dxa"/>
            <w:vAlign w:val="bottom"/>
          </w:tcPr>
          <w:p w:rsidR="007B735B" w:rsidRPr="007B735B" w:rsidRDefault="005B40E3" w:rsidP="005B40E3">
            <w:pPr>
              <w:ind w:left="-90"/>
            </w:pPr>
            <w:r>
              <w:t xml:space="preserve">  </w:t>
            </w:r>
            <w:r>
              <w:rPr>
                <w:rFonts w:ascii="Lucida Calligraphy" w:hAnsi="Lucida Calligraphy"/>
              </w:rPr>
              <w:t>Patrol System</w:t>
            </w:r>
            <w:r>
              <w:t xml:space="preserve">       </w:t>
            </w:r>
          </w:p>
        </w:tc>
        <w:tc>
          <w:tcPr>
            <w:tcW w:w="1440" w:type="dxa"/>
          </w:tcPr>
          <w:p w:rsidR="007B735B" w:rsidRPr="007B735B" w:rsidRDefault="007B735B" w:rsidP="007B735B"/>
        </w:tc>
      </w:tr>
      <w:tr w:rsidR="007B735B" w:rsidRPr="007B735B" w:rsidTr="005B40E3">
        <w:trPr>
          <w:trHeight w:val="454"/>
        </w:trPr>
        <w:tc>
          <w:tcPr>
            <w:tcW w:w="8856" w:type="dxa"/>
            <w:vAlign w:val="bottom"/>
          </w:tcPr>
          <w:p w:rsidR="007B735B" w:rsidRPr="005B40E3" w:rsidRDefault="005B40E3" w:rsidP="005B40E3">
            <w:pPr>
              <w:pStyle w:val="ListParagraph"/>
              <w:numPr>
                <w:ilvl w:val="0"/>
                <w:numId w:val="1"/>
              </w:numPr>
              <w:rPr>
                <w:rFonts w:ascii="Lucida Calligraphy" w:hAnsi="Lucida Calligraphy"/>
              </w:rPr>
            </w:pPr>
            <w:r w:rsidRPr="005B40E3">
              <w:rPr>
                <w:rFonts w:ascii="Lucida Calligraphy" w:hAnsi="Lucida Calligraphy"/>
              </w:rPr>
              <w:t>Levels of leadership</w:t>
            </w:r>
          </w:p>
        </w:tc>
        <w:tc>
          <w:tcPr>
            <w:tcW w:w="1440" w:type="dxa"/>
          </w:tcPr>
          <w:p w:rsidR="007B735B" w:rsidRPr="007B735B" w:rsidRDefault="007B735B" w:rsidP="007B735B"/>
        </w:tc>
      </w:tr>
      <w:tr w:rsidR="007B735B" w:rsidRPr="005B40E3" w:rsidTr="005B40E3">
        <w:trPr>
          <w:trHeight w:val="454"/>
        </w:trPr>
        <w:tc>
          <w:tcPr>
            <w:tcW w:w="8856" w:type="dxa"/>
            <w:vAlign w:val="bottom"/>
          </w:tcPr>
          <w:p w:rsidR="007B735B" w:rsidRPr="005B40E3" w:rsidRDefault="005B40E3" w:rsidP="007B735B">
            <w:pPr>
              <w:rPr>
                <w:rFonts w:ascii="Lucida Calligraphy" w:hAnsi="Lucida Calligraphy"/>
              </w:rPr>
            </w:pPr>
            <w:r>
              <w:rPr>
                <w:rFonts w:ascii="Lucida Calligraphy" w:hAnsi="Lucida Calligraphy"/>
                <w:noProof/>
              </w:rPr>
              <w:drawing>
                <wp:inline distT="0" distB="0" distL="0" distR="0">
                  <wp:extent cx="5486400" cy="3200400"/>
                  <wp:effectExtent l="0" t="0" r="0" b="19050"/>
                  <wp:docPr id="2" name="Diagram 2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1" r:lo="rId12" r:qs="rId13" r:cs="rId14"/>
                    </a:graphicData>
                  </a:graphic>
                </wp:inline>
              </w:drawing>
            </w:r>
          </w:p>
        </w:tc>
        <w:tc>
          <w:tcPr>
            <w:tcW w:w="1440" w:type="dxa"/>
          </w:tcPr>
          <w:p w:rsidR="007B735B" w:rsidRPr="005B40E3" w:rsidRDefault="007B735B" w:rsidP="007B735B">
            <w:pPr>
              <w:rPr>
                <w:rFonts w:ascii="Lucida Calligraphy" w:hAnsi="Lucida Calligraphy"/>
              </w:rPr>
            </w:pPr>
          </w:p>
        </w:tc>
      </w:tr>
      <w:tr w:rsidR="007B735B" w:rsidRPr="005B40E3" w:rsidTr="005B40E3">
        <w:trPr>
          <w:trHeight w:val="454"/>
        </w:trPr>
        <w:tc>
          <w:tcPr>
            <w:tcW w:w="8856" w:type="dxa"/>
            <w:vAlign w:val="bottom"/>
          </w:tcPr>
          <w:p w:rsidR="007B735B" w:rsidRPr="005B40E3" w:rsidRDefault="005B40E3" w:rsidP="007B735B">
            <w:pPr>
              <w:rPr>
                <w:rFonts w:ascii="Lucida Calligraphy" w:hAnsi="Lucida Calligraphy"/>
              </w:rPr>
            </w:pPr>
            <w:r>
              <w:rPr>
                <w:rFonts w:ascii="Lucida Calligraphy" w:hAnsi="Lucida Calligraphy"/>
              </w:rPr>
              <w:t>No scout is to go straight to senior- they go to the next person up the hierarchy from them</w:t>
            </w:r>
          </w:p>
        </w:tc>
        <w:tc>
          <w:tcPr>
            <w:tcW w:w="1440" w:type="dxa"/>
          </w:tcPr>
          <w:p w:rsidR="007B735B" w:rsidRDefault="007B735B" w:rsidP="007B735B">
            <w:pPr>
              <w:rPr>
                <w:rFonts w:ascii="Lucida Calligraphy" w:hAnsi="Lucida Calligraphy"/>
              </w:rPr>
            </w:pPr>
          </w:p>
          <w:p w:rsidR="005B40E3" w:rsidRPr="005B40E3" w:rsidRDefault="005B40E3" w:rsidP="007B735B">
            <w:pPr>
              <w:rPr>
                <w:rFonts w:ascii="Lucida Calligraphy" w:hAnsi="Lucida Calligraphy"/>
              </w:rPr>
            </w:pPr>
          </w:p>
        </w:tc>
      </w:tr>
      <w:tr w:rsidR="007B735B" w:rsidRPr="005B40E3" w:rsidTr="005B40E3">
        <w:trPr>
          <w:trHeight w:val="454"/>
        </w:trPr>
        <w:tc>
          <w:tcPr>
            <w:tcW w:w="8856" w:type="dxa"/>
            <w:vAlign w:val="bottom"/>
          </w:tcPr>
          <w:p w:rsidR="007B735B" w:rsidRPr="005B40E3" w:rsidRDefault="005B40E3" w:rsidP="007B735B">
            <w:pPr>
              <w:rPr>
                <w:rFonts w:ascii="Lucida Calligraphy" w:hAnsi="Lucida Calligraphy"/>
              </w:rPr>
            </w:pPr>
            <w:r>
              <w:rPr>
                <w:rFonts w:ascii="Lucida Calligraphy" w:hAnsi="Lucida Calligraphy"/>
              </w:rPr>
              <w:t>The patrol system is the way that the troop will operate</w:t>
            </w:r>
          </w:p>
        </w:tc>
        <w:tc>
          <w:tcPr>
            <w:tcW w:w="1440" w:type="dxa"/>
          </w:tcPr>
          <w:p w:rsidR="007B735B" w:rsidRPr="005B40E3" w:rsidRDefault="007B735B" w:rsidP="007B735B">
            <w:pPr>
              <w:rPr>
                <w:rFonts w:ascii="Lucida Calligraphy" w:hAnsi="Lucida Calligraphy"/>
              </w:rPr>
            </w:pPr>
          </w:p>
        </w:tc>
      </w:tr>
      <w:tr w:rsidR="007B735B" w:rsidRPr="005B40E3" w:rsidTr="005B40E3">
        <w:trPr>
          <w:trHeight w:val="454"/>
        </w:trPr>
        <w:tc>
          <w:tcPr>
            <w:tcW w:w="8856" w:type="dxa"/>
            <w:vAlign w:val="bottom"/>
          </w:tcPr>
          <w:p w:rsidR="007B735B" w:rsidRPr="005B40E3" w:rsidRDefault="007B735B" w:rsidP="007B735B">
            <w:pPr>
              <w:rPr>
                <w:rFonts w:ascii="Lucida Calligraphy" w:hAnsi="Lucida Calligraphy"/>
              </w:rPr>
            </w:pPr>
          </w:p>
        </w:tc>
        <w:tc>
          <w:tcPr>
            <w:tcW w:w="1440" w:type="dxa"/>
          </w:tcPr>
          <w:p w:rsidR="007B735B" w:rsidRPr="005B40E3" w:rsidRDefault="007B735B" w:rsidP="007B735B">
            <w:pPr>
              <w:rPr>
                <w:rFonts w:ascii="Lucida Calligraphy" w:hAnsi="Lucida Calligraphy"/>
              </w:rPr>
            </w:pPr>
          </w:p>
        </w:tc>
      </w:tr>
      <w:tr w:rsidR="007B735B" w:rsidRPr="005B40E3" w:rsidTr="005B40E3">
        <w:trPr>
          <w:trHeight w:val="454"/>
        </w:trPr>
        <w:tc>
          <w:tcPr>
            <w:tcW w:w="8856" w:type="dxa"/>
            <w:vAlign w:val="bottom"/>
          </w:tcPr>
          <w:p w:rsidR="007B735B" w:rsidRPr="005B40E3" w:rsidRDefault="007B735B" w:rsidP="007B735B">
            <w:pPr>
              <w:rPr>
                <w:rFonts w:ascii="Lucida Calligraphy" w:hAnsi="Lucida Calligraphy"/>
              </w:rPr>
            </w:pPr>
          </w:p>
        </w:tc>
        <w:tc>
          <w:tcPr>
            <w:tcW w:w="1440" w:type="dxa"/>
          </w:tcPr>
          <w:p w:rsidR="007B735B" w:rsidRPr="005B40E3" w:rsidRDefault="007B735B" w:rsidP="007B735B">
            <w:pPr>
              <w:rPr>
                <w:rFonts w:ascii="Lucida Calligraphy" w:hAnsi="Lucida Calligraphy"/>
              </w:rPr>
            </w:pPr>
          </w:p>
        </w:tc>
      </w:tr>
      <w:tr w:rsidR="007B735B" w:rsidRPr="005B40E3" w:rsidTr="005B40E3">
        <w:trPr>
          <w:trHeight w:val="454"/>
        </w:trPr>
        <w:tc>
          <w:tcPr>
            <w:tcW w:w="8856" w:type="dxa"/>
            <w:vAlign w:val="bottom"/>
          </w:tcPr>
          <w:p w:rsidR="007B735B" w:rsidRDefault="005B40E3" w:rsidP="005B40E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This is a good example of note-taking</w:t>
            </w:r>
          </w:p>
          <w:p w:rsidR="005B40E3" w:rsidRPr="005B40E3" w:rsidRDefault="005B40E3" w:rsidP="005B40E3">
            <w:pPr>
              <w:jc w:val="center"/>
            </w:pPr>
            <w:r>
              <w:rPr>
                <w:b/>
                <w:sz w:val="28"/>
              </w:rPr>
              <w:t>Make sure you take more detailed notes however</w:t>
            </w:r>
          </w:p>
        </w:tc>
        <w:tc>
          <w:tcPr>
            <w:tcW w:w="1440" w:type="dxa"/>
          </w:tcPr>
          <w:p w:rsidR="007B735B" w:rsidRPr="005B40E3" w:rsidRDefault="007B735B" w:rsidP="007B735B">
            <w:pPr>
              <w:rPr>
                <w:rFonts w:ascii="Lucida Calligraphy" w:hAnsi="Lucida Calligraphy"/>
              </w:rPr>
            </w:pPr>
          </w:p>
        </w:tc>
      </w:tr>
    </w:tbl>
    <w:p w:rsidR="001B715F" w:rsidRDefault="001B715F" w:rsidP="007B735B">
      <w:pPr>
        <w:rPr>
          <w:rFonts w:ascii="Lucida Calligraphy" w:hAnsi="Lucida Calligraphy"/>
        </w:rPr>
      </w:pPr>
    </w:p>
    <w:tbl>
      <w:tblPr>
        <w:tblStyle w:val="TableGrid"/>
        <w:tblpPr w:leftFromText="180" w:rightFromText="180" w:vertAnchor="text" w:horzAnchor="margin" w:tblpY="1599"/>
        <w:tblW w:w="5000" w:type="pct"/>
        <w:tbl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48"/>
        <w:gridCol w:w="5148"/>
      </w:tblGrid>
      <w:tr w:rsidR="001B715F" w:rsidRPr="001B715F" w:rsidTr="001B715F">
        <w:trPr>
          <w:trHeight w:val="454"/>
        </w:trPr>
        <w:tc>
          <w:tcPr>
            <w:tcW w:w="5148" w:type="dxa"/>
            <w:tcBorders>
              <w:top w:val="double" w:sz="4" w:space="0" w:color="7F7F7F" w:themeColor="text1" w:themeTint="80"/>
            </w:tcBorders>
            <w:vAlign w:val="bottom"/>
          </w:tcPr>
          <w:p w:rsidR="001B715F" w:rsidRPr="001B715F" w:rsidRDefault="001B715F" w:rsidP="001B715F">
            <w:pPr>
              <w:rPr>
                <w:b/>
              </w:rPr>
            </w:pPr>
            <w:r>
              <w:rPr>
                <w:b/>
              </w:rPr>
              <w:lastRenderedPageBreak/>
              <w:t>Date                            Activity</w:t>
            </w:r>
          </w:p>
        </w:tc>
        <w:tc>
          <w:tcPr>
            <w:tcW w:w="5148" w:type="dxa"/>
            <w:tcBorders>
              <w:top w:val="double" w:sz="4" w:space="0" w:color="7F7F7F" w:themeColor="text1" w:themeTint="80"/>
            </w:tcBorders>
          </w:tcPr>
          <w:p w:rsidR="001B715F" w:rsidRPr="001B715F" w:rsidRDefault="001B715F" w:rsidP="001B715F">
            <w:pPr>
              <w:rPr>
                <w:rFonts w:ascii="Lucida Calligraphy" w:hAnsi="Lucida Calligraphy"/>
              </w:rPr>
            </w:pPr>
          </w:p>
        </w:tc>
      </w:tr>
      <w:tr w:rsidR="001B715F" w:rsidRPr="001B715F" w:rsidTr="001B715F">
        <w:trPr>
          <w:trHeight w:val="454"/>
        </w:trPr>
        <w:tc>
          <w:tcPr>
            <w:tcW w:w="5148" w:type="dxa"/>
            <w:vAlign w:val="bottom"/>
          </w:tcPr>
          <w:p w:rsidR="001B715F" w:rsidRPr="001B715F" w:rsidRDefault="001B715F" w:rsidP="001B715F">
            <w:pPr>
              <w:rPr>
                <w:rFonts w:ascii="Lucida Calligraphy" w:hAnsi="Lucida Calligraphy"/>
              </w:rPr>
            </w:pPr>
            <w:r w:rsidRPr="001B715F">
              <w:rPr>
                <w:rFonts w:ascii="Lucida Calligraphy" w:hAnsi="Lucida Calligraphy"/>
              </w:rPr>
              <w:t xml:space="preserve"> </w:t>
            </w:r>
          </w:p>
        </w:tc>
        <w:tc>
          <w:tcPr>
            <w:tcW w:w="5148" w:type="dxa"/>
          </w:tcPr>
          <w:p w:rsidR="001B715F" w:rsidRPr="001B715F" w:rsidRDefault="001B715F" w:rsidP="001B715F">
            <w:pPr>
              <w:rPr>
                <w:rFonts w:ascii="Lucida Calligraphy" w:hAnsi="Lucida Calligraphy"/>
              </w:rPr>
            </w:pPr>
          </w:p>
        </w:tc>
      </w:tr>
      <w:tr w:rsidR="001B715F" w:rsidRPr="001B715F" w:rsidTr="001B715F">
        <w:trPr>
          <w:trHeight w:val="454"/>
        </w:trPr>
        <w:tc>
          <w:tcPr>
            <w:tcW w:w="5148" w:type="dxa"/>
            <w:vAlign w:val="bottom"/>
          </w:tcPr>
          <w:p w:rsidR="001B715F" w:rsidRPr="001B715F" w:rsidRDefault="001B715F" w:rsidP="001B715F">
            <w:pPr>
              <w:rPr>
                <w:rFonts w:ascii="Lucida Calligraphy" w:hAnsi="Lucida Calligraphy"/>
              </w:rPr>
            </w:pPr>
            <w:r w:rsidRPr="001B715F">
              <w:rPr>
                <w:rFonts w:ascii="Lucida Calligraphy" w:hAnsi="Lucida Calligraphy"/>
              </w:rPr>
              <w:t xml:space="preserve"> </w:t>
            </w:r>
          </w:p>
        </w:tc>
        <w:tc>
          <w:tcPr>
            <w:tcW w:w="5148" w:type="dxa"/>
          </w:tcPr>
          <w:p w:rsidR="001B715F" w:rsidRPr="001B715F" w:rsidRDefault="001B715F" w:rsidP="001B715F">
            <w:pPr>
              <w:rPr>
                <w:rFonts w:ascii="Lucida Calligraphy" w:hAnsi="Lucida Calligraphy"/>
              </w:rPr>
            </w:pPr>
          </w:p>
        </w:tc>
      </w:tr>
      <w:tr w:rsidR="001B715F" w:rsidRPr="001B715F" w:rsidTr="001B715F">
        <w:trPr>
          <w:trHeight w:val="454"/>
        </w:trPr>
        <w:tc>
          <w:tcPr>
            <w:tcW w:w="5148" w:type="dxa"/>
            <w:vAlign w:val="bottom"/>
          </w:tcPr>
          <w:p w:rsidR="001B715F" w:rsidRPr="001B715F" w:rsidRDefault="001B715F" w:rsidP="001B715F">
            <w:pPr>
              <w:rPr>
                <w:rFonts w:ascii="Lucida Calligraphy" w:hAnsi="Lucida Calligraphy"/>
              </w:rPr>
            </w:pPr>
          </w:p>
        </w:tc>
        <w:tc>
          <w:tcPr>
            <w:tcW w:w="5148" w:type="dxa"/>
          </w:tcPr>
          <w:p w:rsidR="001B715F" w:rsidRPr="001B715F" w:rsidRDefault="001B715F" w:rsidP="001B715F">
            <w:pPr>
              <w:rPr>
                <w:rFonts w:ascii="Lucida Calligraphy" w:hAnsi="Lucida Calligraphy"/>
              </w:rPr>
            </w:pPr>
          </w:p>
        </w:tc>
      </w:tr>
      <w:tr w:rsidR="001B715F" w:rsidRPr="001B715F" w:rsidTr="001B715F">
        <w:trPr>
          <w:trHeight w:val="454"/>
        </w:trPr>
        <w:tc>
          <w:tcPr>
            <w:tcW w:w="5148" w:type="dxa"/>
            <w:vAlign w:val="bottom"/>
          </w:tcPr>
          <w:p w:rsidR="001B715F" w:rsidRPr="001B715F" w:rsidRDefault="001B715F" w:rsidP="001B715F">
            <w:pPr>
              <w:rPr>
                <w:rFonts w:ascii="Lucida Calligraphy" w:hAnsi="Lucida Calligraphy"/>
              </w:rPr>
            </w:pPr>
          </w:p>
        </w:tc>
        <w:tc>
          <w:tcPr>
            <w:tcW w:w="5148" w:type="dxa"/>
          </w:tcPr>
          <w:p w:rsidR="001B715F" w:rsidRPr="001B715F" w:rsidRDefault="001B715F" w:rsidP="001B715F">
            <w:pPr>
              <w:rPr>
                <w:rFonts w:ascii="Lucida Calligraphy" w:hAnsi="Lucida Calligraphy"/>
              </w:rPr>
            </w:pPr>
          </w:p>
        </w:tc>
      </w:tr>
      <w:tr w:rsidR="001B715F" w:rsidRPr="001B715F" w:rsidTr="001B715F">
        <w:trPr>
          <w:trHeight w:val="454"/>
        </w:trPr>
        <w:tc>
          <w:tcPr>
            <w:tcW w:w="5148" w:type="dxa"/>
            <w:vAlign w:val="bottom"/>
          </w:tcPr>
          <w:p w:rsidR="001B715F" w:rsidRPr="001B715F" w:rsidRDefault="001B715F" w:rsidP="001B715F">
            <w:pPr>
              <w:rPr>
                <w:rFonts w:ascii="Lucida Calligraphy" w:hAnsi="Lucida Calligraphy"/>
              </w:rPr>
            </w:pPr>
          </w:p>
        </w:tc>
        <w:tc>
          <w:tcPr>
            <w:tcW w:w="5148" w:type="dxa"/>
          </w:tcPr>
          <w:p w:rsidR="001B715F" w:rsidRPr="001B715F" w:rsidRDefault="001B715F" w:rsidP="001B715F">
            <w:pPr>
              <w:rPr>
                <w:rFonts w:ascii="Lucida Calligraphy" w:hAnsi="Lucida Calligraphy"/>
              </w:rPr>
            </w:pPr>
          </w:p>
        </w:tc>
      </w:tr>
      <w:tr w:rsidR="001B715F" w:rsidRPr="001B715F" w:rsidTr="001B715F">
        <w:trPr>
          <w:trHeight w:val="454"/>
        </w:trPr>
        <w:tc>
          <w:tcPr>
            <w:tcW w:w="5148" w:type="dxa"/>
            <w:vAlign w:val="bottom"/>
          </w:tcPr>
          <w:p w:rsidR="001B715F" w:rsidRPr="001B715F" w:rsidRDefault="001B715F" w:rsidP="001B715F">
            <w:pPr>
              <w:rPr>
                <w:rFonts w:ascii="Lucida Calligraphy" w:hAnsi="Lucida Calligraphy"/>
              </w:rPr>
            </w:pPr>
          </w:p>
        </w:tc>
        <w:tc>
          <w:tcPr>
            <w:tcW w:w="5148" w:type="dxa"/>
          </w:tcPr>
          <w:p w:rsidR="001B715F" w:rsidRPr="001B715F" w:rsidRDefault="001B715F" w:rsidP="001B715F">
            <w:pPr>
              <w:rPr>
                <w:rFonts w:ascii="Lucida Calligraphy" w:hAnsi="Lucida Calligraphy"/>
              </w:rPr>
            </w:pPr>
          </w:p>
        </w:tc>
      </w:tr>
      <w:tr w:rsidR="001B715F" w:rsidRPr="001B715F" w:rsidTr="001B715F">
        <w:trPr>
          <w:trHeight w:val="454"/>
        </w:trPr>
        <w:tc>
          <w:tcPr>
            <w:tcW w:w="5148" w:type="dxa"/>
            <w:vAlign w:val="bottom"/>
          </w:tcPr>
          <w:p w:rsidR="001B715F" w:rsidRPr="001B715F" w:rsidRDefault="001B715F" w:rsidP="001B715F">
            <w:pPr>
              <w:rPr>
                <w:rFonts w:ascii="Lucida Calligraphy" w:hAnsi="Lucida Calligraphy"/>
              </w:rPr>
            </w:pPr>
          </w:p>
        </w:tc>
        <w:tc>
          <w:tcPr>
            <w:tcW w:w="5148" w:type="dxa"/>
          </w:tcPr>
          <w:p w:rsidR="001B715F" w:rsidRPr="001B715F" w:rsidRDefault="001B715F" w:rsidP="001B715F">
            <w:pPr>
              <w:rPr>
                <w:rFonts w:ascii="Lucida Calligraphy" w:hAnsi="Lucida Calligraphy"/>
              </w:rPr>
            </w:pPr>
          </w:p>
        </w:tc>
      </w:tr>
      <w:tr w:rsidR="001B715F" w:rsidRPr="001B715F" w:rsidTr="001B715F">
        <w:trPr>
          <w:trHeight w:val="454"/>
        </w:trPr>
        <w:tc>
          <w:tcPr>
            <w:tcW w:w="5148" w:type="dxa"/>
            <w:vAlign w:val="bottom"/>
          </w:tcPr>
          <w:p w:rsidR="001B715F" w:rsidRPr="001B715F" w:rsidRDefault="001B715F" w:rsidP="001B715F">
            <w:pPr>
              <w:rPr>
                <w:rFonts w:ascii="Lucida Calligraphy" w:hAnsi="Lucida Calligraphy"/>
              </w:rPr>
            </w:pPr>
          </w:p>
        </w:tc>
        <w:tc>
          <w:tcPr>
            <w:tcW w:w="5148" w:type="dxa"/>
          </w:tcPr>
          <w:p w:rsidR="001B715F" w:rsidRPr="001B715F" w:rsidRDefault="001B715F" w:rsidP="001B715F">
            <w:pPr>
              <w:rPr>
                <w:rFonts w:ascii="Lucida Calligraphy" w:hAnsi="Lucida Calligraphy"/>
              </w:rPr>
            </w:pPr>
          </w:p>
        </w:tc>
      </w:tr>
      <w:tr w:rsidR="001B715F" w:rsidRPr="001B715F" w:rsidTr="001B715F">
        <w:trPr>
          <w:trHeight w:val="454"/>
        </w:trPr>
        <w:tc>
          <w:tcPr>
            <w:tcW w:w="5148" w:type="dxa"/>
            <w:vAlign w:val="bottom"/>
          </w:tcPr>
          <w:p w:rsidR="001B715F" w:rsidRPr="001B715F" w:rsidRDefault="001B715F" w:rsidP="001B715F">
            <w:pPr>
              <w:rPr>
                <w:rFonts w:ascii="Lucida Calligraphy" w:hAnsi="Lucida Calligraphy"/>
              </w:rPr>
            </w:pPr>
          </w:p>
        </w:tc>
        <w:tc>
          <w:tcPr>
            <w:tcW w:w="5148" w:type="dxa"/>
          </w:tcPr>
          <w:p w:rsidR="001B715F" w:rsidRPr="001B715F" w:rsidRDefault="001B715F" w:rsidP="001B715F">
            <w:pPr>
              <w:rPr>
                <w:rFonts w:ascii="Lucida Calligraphy" w:hAnsi="Lucida Calligraphy"/>
              </w:rPr>
            </w:pPr>
          </w:p>
        </w:tc>
      </w:tr>
      <w:tr w:rsidR="001B715F" w:rsidRPr="001B715F" w:rsidTr="001B715F">
        <w:trPr>
          <w:trHeight w:val="454"/>
        </w:trPr>
        <w:tc>
          <w:tcPr>
            <w:tcW w:w="5148" w:type="dxa"/>
            <w:vAlign w:val="bottom"/>
          </w:tcPr>
          <w:p w:rsidR="001B715F" w:rsidRPr="001B715F" w:rsidRDefault="001B715F" w:rsidP="001B715F">
            <w:pPr>
              <w:rPr>
                <w:rFonts w:ascii="Lucida Calligraphy" w:hAnsi="Lucida Calligraphy"/>
              </w:rPr>
            </w:pPr>
          </w:p>
        </w:tc>
        <w:tc>
          <w:tcPr>
            <w:tcW w:w="5148" w:type="dxa"/>
          </w:tcPr>
          <w:p w:rsidR="001B715F" w:rsidRPr="001B715F" w:rsidRDefault="001B715F" w:rsidP="001B715F">
            <w:pPr>
              <w:rPr>
                <w:rFonts w:ascii="Lucida Calligraphy" w:hAnsi="Lucida Calligraphy"/>
              </w:rPr>
            </w:pPr>
          </w:p>
        </w:tc>
      </w:tr>
      <w:tr w:rsidR="001B715F" w:rsidRPr="001B715F" w:rsidTr="001B715F">
        <w:trPr>
          <w:trHeight w:val="454"/>
        </w:trPr>
        <w:tc>
          <w:tcPr>
            <w:tcW w:w="5148" w:type="dxa"/>
            <w:vAlign w:val="bottom"/>
          </w:tcPr>
          <w:p w:rsidR="001B715F" w:rsidRPr="001B715F" w:rsidRDefault="001B715F" w:rsidP="001B715F">
            <w:pPr>
              <w:rPr>
                <w:rFonts w:ascii="Lucida Calligraphy" w:hAnsi="Lucida Calligraphy"/>
              </w:rPr>
            </w:pPr>
          </w:p>
        </w:tc>
        <w:tc>
          <w:tcPr>
            <w:tcW w:w="5148" w:type="dxa"/>
          </w:tcPr>
          <w:p w:rsidR="001B715F" w:rsidRPr="001B715F" w:rsidRDefault="001B715F" w:rsidP="001B715F">
            <w:pPr>
              <w:rPr>
                <w:rFonts w:ascii="Lucida Calligraphy" w:hAnsi="Lucida Calligraphy"/>
              </w:rPr>
            </w:pPr>
          </w:p>
        </w:tc>
      </w:tr>
      <w:tr w:rsidR="001B715F" w:rsidRPr="001B715F" w:rsidTr="001B715F">
        <w:trPr>
          <w:trHeight w:val="454"/>
        </w:trPr>
        <w:tc>
          <w:tcPr>
            <w:tcW w:w="5148" w:type="dxa"/>
            <w:vAlign w:val="bottom"/>
          </w:tcPr>
          <w:p w:rsidR="001B715F" w:rsidRPr="001B715F" w:rsidRDefault="001B715F" w:rsidP="001B715F">
            <w:pPr>
              <w:rPr>
                <w:rFonts w:ascii="Lucida Calligraphy" w:hAnsi="Lucida Calligraphy"/>
              </w:rPr>
            </w:pPr>
          </w:p>
        </w:tc>
        <w:tc>
          <w:tcPr>
            <w:tcW w:w="5148" w:type="dxa"/>
          </w:tcPr>
          <w:p w:rsidR="001B715F" w:rsidRPr="001B715F" w:rsidRDefault="001B715F" w:rsidP="001B715F">
            <w:pPr>
              <w:rPr>
                <w:rFonts w:ascii="Lucida Calligraphy" w:hAnsi="Lucida Calligraphy"/>
              </w:rPr>
            </w:pPr>
          </w:p>
        </w:tc>
      </w:tr>
      <w:tr w:rsidR="001B715F" w:rsidRPr="001B715F" w:rsidTr="001B715F">
        <w:trPr>
          <w:trHeight w:val="454"/>
        </w:trPr>
        <w:tc>
          <w:tcPr>
            <w:tcW w:w="5148" w:type="dxa"/>
            <w:vAlign w:val="bottom"/>
          </w:tcPr>
          <w:p w:rsidR="001B715F" w:rsidRPr="001B715F" w:rsidRDefault="001B715F" w:rsidP="001B715F">
            <w:pPr>
              <w:rPr>
                <w:rFonts w:ascii="Lucida Calligraphy" w:hAnsi="Lucida Calligraphy"/>
              </w:rPr>
            </w:pPr>
          </w:p>
        </w:tc>
        <w:tc>
          <w:tcPr>
            <w:tcW w:w="5148" w:type="dxa"/>
          </w:tcPr>
          <w:p w:rsidR="001B715F" w:rsidRPr="001B715F" w:rsidRDefault="001B715F" w:rsidP="001B715F">
            <w:pPr>
              <w:rPr>
                <w:rFonts w:ascii="Lucida Calligraphy" w:hAnsi="Lucida Calligraphy"/>
              </w:rPr>
            </w:pPr>
          </w:p>
        </w:tc>
      </w:tr>
      <w:tr w:rsidR="001B715F" w:rsidRPr="001B715F" w:rsidTr="001B715F">
        <w:trPr>
          <w:trHeight w:val="454"/>
        </w:trPr>
        <w:tc>
          <w:tcPr>
            <w:tcW w:w="5148" w:type="dxa"/>
            <w:vAlign w:val="bottom"/>
          </w:tcPr>
          <w:p w:rsidR="001B715F" w:rsidRPr="001B715F" w:rsidRDefault="001B715F" w:rsidP="001B715F">
            <w:pPr>
              <w:rPr>
                <w:rFonts w:ascii="Lucida Calligraphy" w:hAnsi="Lucida Calligraphy"/>
              </w:rPr>
            </w:pPr>
          </w:p>
        </w:tc>
        <w:tc>
          <w:tcPr>
            <w:tcW w:w="5148" w:type="dxa"/>
          </w:tcPr>
          <w:p w:rsidR="001B715F" w:rsidRPr="001B715F" w:rsidRDefault="001B715F" w:rsidP="001B715F">
            <w:pPr>
              <w:rPr>
                <w:rFonts w:ascii="Lucida Calligraphy" w:hAnsi="Lucida Calligraphy"/>
              </w:rPr>
            </w:pPr>
          </w:p>
        </w:tc>
      </w:tr>
      <w:tr w:rsidR="001B715F" w:rsidRPr="001B715F" w:rsidTr="001B715F">
        <w:trPr>
          <w:trHeight w:val="454"/>
        </w:trPr>
        <w:tc>
          <w:tcPr>
            <w:tcW w:w="5148" w:type="dxa"/>
            <w:vAlign w:val="bottom"/>
          </w:tcPr>
          <w:p w:rsidR="001B715F" w:rsidRPr="001B715F" w:rsidRDefault="001B715F" w:rsidP="001B715F">
            <w:pPr>
              <w:rPr>
                <w:rFonts w:ascii="Lucida Calligraphy" w:hAnsi="Lucida Calligraphy"/>
              </w:rPr>
            </w:pPr>
          </w:p>
        </w:tc>
        <w:tc>
          <w:tcPr>
            <w:tcW w:w="5148" w:type="dxa"/>
          </w:tcPr>
          <w:p w:rsidR="001B715F" w:rsidRPr="001B715F" w:rsidRDefault="001B715F" w:rsidP="001B715F">
            <w:pPr>
              <w:rPr>
                <w:rFonts w:ascii="Lucida Calligraphy" w:hAnsi="Lucida Calligraphy"/>
              </w:rPr>
            </w:pPr>
          </w:p>
        </w:tc>
      </w:tr>
      <w:tr w:rsidR="001B715F" w:rsidRPr="001B715F" w:rsidTr="001B715F">
        <w:trPr>
          <w:trHeight w:val="454"/>
        </w:trPr>
        <w:tc>
          <w:tcPr>
            <w:tcW w:w="5148" w:type="dxa"/>
            <w:vAlign w:val="bottom"/>
          </w:tcPr>
          <w:p w:rsidR="001B715F" w:rsidRPr="001B715F" w:rsidRDefault="001B715F" w:rsidP="001B715F">
            <w:pPr>
              <w:rPr>
                <w:rFonts w:ascii="Lucida Calligraphy" w:hAnsi="Lucida Calligraphy"/>
              </w:rPr>
            </w:pPr>
          </w:p>
        </w:tc>
        <w:tc>
          <w:tcPr>
            <w:tcW w:w="5148" w:type="dxa"/>
          </w:tcPr>
          <w:p w:rsidR="001B715F" w:rsidRPr="001B715F" w:rsidRDefault="001B715F" w:rsidP="001B715F">
            <w:pPr>
              <w:rPr>
                <w:rFonts w:ascii="Lucida Calligraphy" w:hAnsi="Lucida Calligraphy"/>
              </w:rPr>
            </w:pPr>
          </w:p>
        </w:tc>
      </w:tr>
      <w:tr w:rsidR="001B715F" w:rsidRPr="001B715F" w:rsidTr="001B715F">
        <w:trPr>
          <w:trHeight w:val="454"/>
        </w:trPr>
        <w:tc>
          <w:tcPr>
            <w:tcW w:w="5148" w:type="dxa"/>
            <w:vAlign w:val="bottom"/>
          </w:tcPr>
          <w:p w:rsidR="001B715F" w:rsidRPr="001B715F" w:rsidRDefault="001B715F" w:rsidP="001B715F">
            <w:pPr>
              <w:rPr>
                <w:rFonts w:ascii="Lucida Calligraphy" w:hAnsi="Lucida Calligraphy"/>
              </w:rPr>
            </w:pPr>
          </w:p>
        </w:tc>
        <w:tc>
          <w:tcPr>
            <w:tcW w:w="5148" w:type="dxa"/>
          </w:tcPr>
          <w:p w:rsidR="001B715F" w:rsidRPr="001B715F" w:rsidRDefault="001B715F" w:rsidP="001B715F">
            <w:pPr>
              <w:rPr>
                <w:rFonts w:ascii="Lucida Calligraphy" w:hAnsi="Lucida Calligraphy"/>
              </w:rPr>
            </w:pPr>
          </w:p>
        </w:tc>
      </w:tr>
      <w:tr w:rsidR="001B715F" w:rsidRPr="001B715F" w:rsidTr="001B715F">
        <w:trPr>
          <w:trHeight w:val="454"/>
        </w:trPr>
        <w:tc>
          <w:tcPr>
            <w:tcW w:w="5148" w:type="dxa"/>
            <w:vAlign w:val="bottom"/>
          </w:tcPr>
          <w:p w:rsidR="001B715F" w:rsidRPr="001B715F" w:rsidRDefault="001B715F" w:rsidP="001B715F">
            <w:pPr>
              <w:rPr>
                <w:rFonts w:ascii="Lucida Calligraphy" w:hAnsi="Lucida Calligraphy"/>
              </w:rPr>
            </w:pPr>
          </w:p>
        </w:tc>
        <w:tc>
          <w:tcPr>
            <w:tcW w:w="5148" w:type="dxa"/>
          </w:tcPr>
          <w:p w:rsidR="001B715F" w:rsidRPr="001B715F" w:rsidRDefault="001B715F" w:rsidP="001B715F">
            <w:pPr>
              <w:rPr>
                <w:rFonts w:ascii="Lucida Calligraphy" w:hAnsi="Lucida Calligraphy"/>
              </w:rPr>
            </w:pPr>
          </w:p>
        </w:tc>
      </w:tr>
      <w:tr w:rsidR="001B715F" w:rsidRPr="001B715F" w:rsidTr="001B715F">
        <w:trPr>
          <w:trHeight w:val="454"/>
        </w:trPr>
        <w:tc>
          <w:tcPr>
            <w:tcW w:w="5148" w:type="dxa"/>
            <w:vAlign w:val="bottom"/>
          </w:tcPr>
          <w:p w:rsidR="001B715F" w:rsidRPr="001B715F" w:rsidRDefault="001B715F" w:rsidP="001B715F">
            <w:pPr>
              <w:rPr>
                <w:rFonts w:ascii="Lucida Calligraphy" w:hAnsi="Lucida Calligraphy"/>
              </w:rPr>
            </w:pPr>
          </w:p>
        </w:tc>
        <w:tc>
          <w:tcPr>
            <w:tcW w:w="5148" w:type="dxa"/>
          </w:tcPr>
          <w:p w:rsidR="001B715F" w:rsidRPr="001B715F" w:rsidRDefault="001B715F" w:rsidP="001B715F">
            <w:pPr>
              <w:rPr>
                <w:rFonts w:ascii="Lucida Calligraphy" w:hAnsi="Lucida Calligraphy"/>
              </w:rPr>
            </w:pPr>
          </w:p>
        </w:tc>
      </w:tr>
      <w:tr w:rsidR="001B715F" w:rsidRPr="001B715F" w:rsidTr="001B715F">
        <w:trPr>
          <w:trHeight w:val="454"/>
        </w:trPr>
        <w:tc>
          <w:tcPr>
            <w:tcW w:w="5148" w:type="dxa"/>
            <w:vAlign w:val="bottom"/>
          </w:tcPr>
          <w:p w:rsidR="001B715F" w:rsidRPr="001B715F" w:rsidRDefault="001B715F" w:rsidP="001B715F">
            <w:pPr>
              <w:rPr>
                <w:rFonts w:ascii="Lucida Calligraphy" w:hAnsi="Lucida Calligraphy"/>
              </w:rPr>
            </w:pPr>
          </w:p>
        </w:tc>
        <w:tc>
          <w:tcPr>
            <w:tcW w:w="5148" w:type="dxa"/>
          </w:tcPr>
          <w:p w:rsidR="001B715F" w:rsidRPr="001B715F" w:rsidRDefault="001B715F" w:rsidP="001B715F">
            <w:pPr>
              <w:rPr>
                <w:rFonts w:ascii="Lucida Calligraphy" w:hAnsi="Lucida Calligraphy"/>
              </w:rPr>
            </w:pPr>
          </w:p>
        </w:tc>
      </w:tr>
      <w:tr w:rsidR="001B715F" w:rsidRPr="001B715F" w:rsidTr="001B715F">
        <w:trPr>
          <w:trHeight w:val="454"/>
        </w:trPr>
        <w:tc>
          <w:tcPr>
            <w:tcW w:w="5148" w:type="dxa"/>
            <w:vAlign w:val="bottom"/>
          </w:tcPr>
          <w:p w:rsidR="001B715F" w:rsidRPr="001B715F" w:rsidRDefault="001B715F" w:rsidP="001B715F">
            <w:pPr>
              <w:rPr>
                <w:rFonts w:ascii="Lucida Calligraphy" w:hAnsi="Lucida Calligraphy"/>
              </w:rPr>
            </w:pPr>
          </w:p>
        </w:tc>
        <w:tc>
          <w:tcPr>
            <w:tcW w:w="5148" w:type="dxa"/>
          </w:tcPr>
          <w:p w:rsidR="001B715F" w:rsidRPr="001B715F" w:rsidRDefault="001B715F" w:rsidP="001B715F">
            <w:pPr>
              <w:rPr>
                <w:rFonts w:ascii="Lucida Calligraphy" w:hAnsi="Lucida Calligraphy"/>
              </w:rPr>
            </w:pPr>
          </w:p>
        </w:tc>
      </w:tr>
      <w:tr w:rsidR="001B715F" w:rsidRPr="001B715F" w:rsidTr="001B715F">
        <w:trPr>
          <w:trHeight w:val="454"/>
        </w:trPr>
        <w:tc>
          <w:tcPr>
            <w:tcW w:w="5148" w:type="dxa"/>
            <w:vAlign w:val="bottom"/>
          </w:tcPr>
          <w:p w:rsidR="001B715F" w:rsidRPr="001B715F" w:rsidRDefault="001B715F" w:rsidP="001B715F">
            <w:pPr>
              <w:rPr>
                <w:rFonts w:ascii="Lucida Calligraphy" w:hAnsi="Lucida Calligraphy"/>
              </w:rPr>
            </w:pPr>
          </w:p>
        </w:tc>
        <w:tc>
          <w:tcPr>
            <w:tcW w:w="5148" w:type="dxa"/>
          </w:tcPr>
          <w:p w:rsidR="001B715F" w:rsidRPr="001B715F" w:rsidRDefault="001B715F" w:rsidP="001B715F">
            <w:pPr>
              <w:rPr>
                <w:rFonts w:ascii="Lucida Calligraphy" w:hAnsi="Lucida Calligraphy"/>
              </w:rPr>
            </w:pPr>
          </w:p>
        </w:tc>
      </w:tr>
    </w:tbl>
    <w:p w:rsidR="001B715F" w:rsidRDefault="000D1173" w:rsidP="001B715F">
      <w:pPr>
        <w:rPr>
          <w:rFonts w:ascii="Lucida Calligraphy" w:hAnsi="Lucida Calligraphy"/>
        </w:rPr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67456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274320</wp:posOffset>
                </wp:positionV>
                <wp:extent cx="3742690" cy="557530"/>
                <wp:effectExtent l="0" t="0" r="0" b="508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2690" cy="557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15F" w:rsidRDefault="001B715F" w:rsidP="001B715F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jc w:val="center"/>
                              <w:rPr>
                                <w:i/>
                                <w:iCs/>
                                <w:color w:val="4F81BD" w:themeColor="accen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F81BD" w:themeColor="accent1"/>
                              </w:rPr>
                              <w:t>Upcoming Events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0;margin-top:21.6pt;width:294.7pt;height:43.9pt;z-index:251667456;visibility:visible;mso-wrap-style:square;mso-width-percent:585;mso-height-percent:200;mso-wrap-distance-left:9pt;mso-wrap-distance-top:7.2pt;mso-wrap-distance-right:9pt;mso-wrap-distance-bottom:7.2pt;mso-position-horizontal:center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" filled="f" stroked="f">
                <v:textbox style="mso-fit-shape-to-text:t">
                  <w:txbxContent>
                    <w:p w:rsidR="001B715F" w:rsidRDefault="001B715F" w:rsidP="001B715F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jc w:val="center"/>
                        <w:rPr>
                          <w:i/>
                          <w:iCs/>
                          <w:color w:val="4F81BD" w:themeColor="accent1"/>
                        </w:rPr>
                      </w:pPr>
                      <w:r>
                        <w:rPr>
                          <w:i/>
                          <w:iCs/>
                          <w:color w:val="4F81BD" w:themeColor="accent1"/>
                        </w:rPr>
                        <w:t>Upcoming Events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1B715F">
        <w:rPr>
          <w:rFonts w:ascii="Lucida Calligraphy" w:hAnsi="Lucida Calligraphy"/>
        </w:rPr>
        <w:br w:type="page"/>
      </w:r>
    </w:p>
    <w:p w:rsidR="007B735B" w:rsidRDefault="000D1173" w:rsidP="001B715F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91440" distB="91440" distL="114300" distR="114300" simplePos="0" relativeHeight="25166950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274320</wp:posOffset>
                </wp:positionV>
                <wp:extent cx="3742690" cy="557530"/>
                <wp:effectExtent l="0" t="0" r="0" b="508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2690" cy="557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715F" w:rsidRDefault="001B715F" w:rsidP="001B715F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jc w:val="center"/>
                              <w:rPr>
                                <w:i/>
                                <w:iCs/>
                                <w:color w:val="4F81BD" w:themeColor="accen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F81BD" w:themeColor="accent1"/>
                              </w:rPr>
                              <w:t>Camping Sheet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0;margin-top:21.6pt;width:294.7pt;height:43.9pt;z-index:251669504;visibility:visible;mso-wrap-style:square;mso-width-percent:585;mso-height-percent:200;mso-wrap-distance-left:9pt;mso-wrap-distance-top:7.2pt;mso-wrap-distance-right:9pt;mso-wrap-distance-bottom:7.2pt;mso-position-horizontal:center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" filled="f" stroked="f">
                <v:textbox style="mso-fit-shape-to-text:t">
                  <w:txbxContent>
                    <w:p w:rsidR="001B715F" w:rsidRDefault="001B715F" w:rsidP="001B715F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jc w:val="center"/>
                        <w:rPr>
                          <w:i/>
                          <w:iCs/>
                          <w:color w:val="4F81BD" w:themeColor="accent1"/>
                        </w:rPr>
                      </w:pPr>
                      <w:r>
                        <w:rPr>
                          <w:i/>
                          <w:iCs/>
                          <w:color w:val="4F81BD" w:themeColor="accent1"/>
                        </w:rPr>
                        <w:t>Camping Sheet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1B715F">
        <w:t>Note: You will be copying this format onto notebook paper for future uses.</w:t>
      </w:r>
    </w:p>
    <w:p w:rsidR="001B715F" w:rsidRDefault="001B715F" w:rsidP="001B715F">
      <w:pPr>
        <w:jc w:val="center"/>
      </w:pPr>
    </w:p>
    <w:tbl>
      <w:tblPr>
        <w:tblStyle w:val="TableGrid"/>
        <w:tblpPr w:leftFromText="180" w:rightFromText="180" w:vertAnchor="text" w:horzAnchor="margin" w:tblpY="269"/>
        <w:tblW w:w="7404" w:type="pct"/>
        <w:tbl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0098"/>
        <w:gridCol w:w="5148"/>
      </w:tblGrid>
      <w:tr w:rsidR="001B715F" w:rsidRPr="001B715F" w:rsidTr="001B715F">
        <w:trPr>
          <w:trHeight w:val="454"/>
        </w:trPr>
        <w:tc>
          <w:tcPr>
            <w:tcW w:w="10098" w:type="dxa"/>
            <w:tcBorders>
              <w:top w:val="double" w:sz="4" w:space="0" w:color="7F7F7F" w:themeColor="text1" w:themeTint="80"/>
            </w:tcBorders>
            <w:vAlign w:val="bottom"/>
          </w:tcPr>
          <w:p w:rsidR="001B715F" w:rsidRPr="001B715F" w:rsidRDefault="001B715F" w:rsidP="001B715F">
            <w:r>
              <w:rPr>
                <w:b/>
              </w:rPr>
              <w:t>Camping Event</w:t>
            </w:r>
          </w:p>
        </w:tc>
        <w:tc>
          <w:tcPr>
            <w:tcW w:w="5148" w:type="dxa"/>
            <w:tcBorders>
              <w:top w:val="double" w:sz="4" w:space="0" w:color="7F7F7F" w:themeColor="text1" w:themeTint="80"/>
            </w:tcBorders>
          </w:tcPr>
          <w:p w:rsidR="001B715F" w:rsidRPr="001B715F" w:rsidRDefault="001B715F" w:rsidP="001B715F"/>
        </w:tc>
      </w:tr>
      <w:tr w:rsidR="001B715F" w:rsidRPr="001B715F" w:rsidTr="001B715F">
        <w:trPr>
          <w:trHeight w:val="454"/>
        </w:trPr>
        <w:tc>
          <w:tcPr>
            <w:tcW w:w="10098" w:type="dxa"/>
            <w:vAlign w:val="bottom"/>
          </w:tcPr>
          <w:p w:rsidR="001B715F" w:rsidRPr="001B715F" w:rsidRDefault="001B715F" w:rsidP="001B715F">
            <w:r>
              <w:t xml:space="preserve">Date(s)- </w:t>
            </w:r>
          </w:p>
        </w:tc>
        <w:tc>
          <w:tcPr>
            <w:tcW w:w="5148" w:type="dxa"/>
          </w:tcPr>
          <w:p w:rsidR="001B715F" w:rsidRPr="001B715F" w:rsidRDefault="001B715F" w:rsidP="001B715F"/>
        </w:tc>
      </w:tr>
      <w:tr w:rsidR="001B715F" w:rsidRPr="001B715F" w:rsidTr="001B715F">
        <w:trPr>
          <w:trHeight w:val="454"/>
        </w:trPr>
        <w:tc>
          <w:tcPr>
            <w:tcW w:w="10098" w:type="dxa"/>
            <w:vAlign w:val="bottom"/>
          </w:tcPr>
          <w:p w:rsidR="001B715F" w:rsidRPr="001B715F" w:rsidRDefault="001B715F" w:rsidP="001B715F">
            <w:r>
              <w:t xml:space="preserve">Location- </w:t>
            </w:r>
          </w:p>
        </w:tc>
        <w:tc>
          <w:tcPr>
            <w:tcW w:w="5148" w:type="dxa"/>
          </w:tcPr>
          <w:p w:rsidR="001B715F" w:rsidRPr="001B715F" w:rsidRDefault="001B715F" w:rsidP="001B715F"/>
        </w:tc>
      </w:tr>
      <w:tr w:rsidR="001B715F" w:rsidRPr="001B715F" w:rsidTr="001B715F">
        <w:trPr>
          <w:trHeight w:val="454"/>
        </w:trPr>
        <w:tc>
          <w:tcPr>
            <w:tcW w:w="10098" w:type="dxa"/>
            <w:vAlign w:val="bottom"/>
          </w:tcPr>
          <w:p w:rsidR="001B715F" w:rsidRPr="001B715F" w:rsidRDefault="001B715F" w:rsidP="001B715F">
            <w:r>
              <w:t xml:space="preserve">What for (if reason)- </w:t>
            </w:r>
          </w:p>
        </w:tc>
        <w:tc>
          <w:tcPr>
            <w:tcW w:w="5148" w:type="dxa"/>
          </w:tcPr>
          <w:p w:rsidR="001B715F" w:rsidRPr="001B715F" w:rsidRDefault="001B715F" w:rsidP="001B715F"/>
        </w:tc>
      </w:tr>
      <w:tr w:rsidR="001B715F" w:rsidRPr="001B715F" w:rsidTr="001B715F">
        <w:trPr>
          <w:trHeight w:val="454"/>
        </w:trPr>
        <w:tc>
          <w:tcPr>
            <w:tcW w:w="10098" w:type="dxa"/>
            <w:vAlign w:val="bottom"/>
          </w:tcPr>
          <w:p w:rsidR="001B715F" w:rsidRPr="001B715F" w:rsidRDefault="001B715F" w:rsidP="001B715F">
            <w:r>
              <w:t>Attending from patrol VVV</w:t>
            </w:r>
          </w:p>
        </w:tc>
        <w:tc>
          <w:tcPr>
            <w:tcW w:w="5148" w:type="dxa"/>
          </w:tcPr>
          <w:p w:rsidR="001B715F" w:rsidRPr="001B715F" w:rsidRDefault="001B715F" w:rsidP="001B715F"/>
        </w:tc>
      </w:tr>
      <w:tr w:rsidR="001B715F" w:rsidRPr="001B715F" w:rsidTr="001B715F">
        <w:trPr>
          <w:trHeight w:val="454"/>
        </w:trPr>
        <w:tc>
          <w:tcPr>
            <w:tcW w:w="10098" w:type="dxa"/>
            <w:vAlign w:val="bottom"/>
          </w:tcPr>
          <w:p w:rsidR="001B715F" w:rsidRPr="001B715F" w:rsidRDefault="001B715F" w:rsidP="001B715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148" w:type="dxa"/>
          </w:tcPr>
          <w:p w:rsidR="001B715F" w:rsidRPr="001B715F" w:rsidRDefault="001B715F" w:rsidP="001B715F"/>
        </w:tc>
      </w:tr>
      <w:tr w:rsidR="001B715F" w:rsidRPr="001B715F" w:rsidTr="001B715F">
        <w:trPr>
          <w:trHeight w:val="454"/>
        </w:trPr>
        <w:tc>
          <w:tcPr>
            <w:tcW w:w="10098" w:type="dxa"/>
            <w:vAlign w:val="bottom"/>
          </w:tcPr>
          <w:p w:rsidR="001B715F" w:rsidRPr="001B715F" w:rsidRDefault="001B715F" w:rsidP="001B715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148" w:type="dxa"/>
          </w:tcPr>
          <w:p w:rsidR="001B715F" w:rsidRPr="001B715F" w:rsidRDefault="001B715F" w:rsidP="001B715F"/>
        </w:tc>
      </w:tr>
      <w:tr w:rsidR="001B715F" w:rsidRPr="001B715F" w:rsidTr="001B715F">
        <w:trPr>
          <w:trHeight w:val="454"/>
        </w:trPr>
        <w:tc>
          <w:tcPr>
            <w:tcW w:w="10098" w:type="dxa"/>
            <w:vAlign w:val="bottom"/>
          </w:tcPr>
          <w:p w:rsidR="001B715F" w:rsidRPr="001B715F" w:rsidRDefault="001B715F" w:rsidP="001B715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148" w:type="dxa"/>
          </w:tcPr>
          <w:p w:rsidR="001B715F" w:rsidRPr="001B715F" w:rsidRDefault="001B715F" w:rsidP="001B715F"/>
        </w:tc>
      </w:tr>
      <w:tr w:rsidR="001B715F" w:rsidRPr="001B715F" w:rsidTr="001B715F">
        <w:trPr>
          <w:trHeight w:val="454"/>
        </w:trPr>
        <w:tc>
          <w:tcPr>
            <w:tcW w:w="10098" w:type="dxa"/>
            <w:vAlign w:val="bottom"/>
          </w:tcPr>
          <w:p w:rsidR="001B715F" w:rsidRPr="001B715F" w:rsidRDefault="001B715F" w:rsidP="001B715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148" w:type="dxa"/>
          </w:tcPr>
          <w:p w:rsidR="001B715F" w:rsidRPr="001B715F" w:rsidRDefault="001B715F" w:rsidP="001B715F"/>
        </w:tc>
      </w:tr>
      <w:tr w:rsidR="001B715F" w:rsidRPr="001B715F" w:rsidTr="001B715F">
        <w:trPr>
          <w:trHeight w:val="454"/>
        </w:trPr>
        <w:tc>
          <w:tcPr>
            <w:tcW w:w="10098" w:type="dxa"/>
            <w:vAlign w:val="bottom"/>
          </w:tcPr>
          <w:p w:rsidR="001B715F" w:rsidRPr="001B715F" w:rsidRDefault="001B715F" w:rsidP="001B715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148" w:type="dxa"/>
          </w:tcPr>
          <w:p w:rsidR="001B715F" w:rsidRPr="001B715F" w:rsidRDefault="001B715F" w:rsidP="001B715F"/>
        </w:tc>
      </w:tr>
      <w:tr w:rsidR="001B715F" w:rsidRPr="001B715F" w:rsidTr="001B715F">
        <w:trPr>
          <w:trHeight w:val="454"/>
        </w:trPr>
        <w:tc>
          <w:tcPr>
            <w:tcW w:w="10098" w:type="dxa"/>
            <w:vAlign w:val="bottom"/>
          </w:tcPr>
          <w:p w:rsidR="001B715F" w:rsidRPr="001B715F" w:rsidRDefault="001B715F" w:rsidP="001B715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148" w:type="dxa"/>
          </w:tcPr>
          <w:p w:rsidR="001B715F" w:rsidRPr="001B715F" w:rsidRDefault="001B715F" w:rsidP="001B715F"/>
        </w:tc>
      </w:tr>
      <w:tr w:rsidR="001B715F" w:rsidRPr="001B715F" w:rsidTr="001B715F">
        <w:trPr>
          <w:trHeight w:val="454"/>
        </w:trPr>
        <w:tc>
          <w:tcPr>
            <w:tcW w:w="10098" w:type="dxa"/>
            <w:vAlign w:val="bottom"/>
          </w:tcPr>
          <w:p w:rsidR="001B715F" w:rsidRPr="001B715F" w:rsidRDefault="001B715F" w:rsidP="001B715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148" w:type="dxa"/>
          </w:tcPr>
          <w:p w:rsidR="001B715F" w:rsidRPr="001B715F" w:rsidRDefault="001B715F" w:rsidP="001B715F"/>
        </w:tc>
      </w:tr>
      <w:tr w:rsidR="001B715F" w:rsidRPr="001B715F" w:rsidTr="001B715F">
        <w:trPr>
          <w:trHeight w:val="454"/>
        </w:trPr>
        <w:tc>
          <w:tcPr>
            <w:tcW w:w="10098" w:type="dxa"/>
            <w:vAlign w:val="bottom"/>
          </w:tcPr>
          <w:p w:rsidR="001B715F" w:rsidRPr="001B715F" w:rsidRDefault="001B715F" w:rsidP="001B715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148" w:type="dxa"/>
          </w:tcPr>
          <w:p w:rsidR="001B715F" w:rsidRPr="001B715F" w:rsidRDefault="001B715F" w:rsidP="001B715F"/>
        </w:tc>
      </w:tr>
      <w:tr w:rsidR="001B715F" w:rsidRPr="001B715F" w:rsidTr="001B715F">
        <w:trPr>
          <w:trHeight w:val="454"/>
        </w:trPr>
        <w:tc>
          <w:tcPr>
            <w:tcW w:w="10098" w:type="dxa"/>
            <w:vAlign w:val="bottom"/>
          </w:tcPr>
          <w:p w:rsidR="001B715F" w:rsidRPr="001B715F" w:rsidRDefault="001B715F" w:rsidP="001B715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148" w:type="dxa"/>
          </w:tcPr>
          <w:p w:rsidR="001B715F" w:rsidRPr="001B715F" w:rsidRDefault="001B715F" w:rsidP="001B715F"/>
        </w:tc>
      </w:tr>
      <w:tr w:rsidR="001B715F" w:rsidRPr="001B715F" w:rsidTr="001B715F">
        <w:trPr>
          <w:trHeight w:val="454"/>
        </w:trPr>
        <w:tc>
          <w:tcPr>
            <w:tcW w:w="10098" w:type="dxa"/>
            <w:vAlign w:val="bottom"/>
          </w:tcPr>
          <w:p w:rsidR="001B715F" w:rsidRPr="001B715F" w:rsidRDefault="001B715F" w:rsidP="001B715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5148" w:type="dxa"/>
          </w:tcPr>
          <w:p w:rsidR="001B715F" w:rsidRPr="001B715F" w:rsidRDefault="001B715F" w:rsidP="001B715F"/>
        </w:tc>
      </w:tr>
      <w:tr w:rsidR="001B715F" w:rsidRPr="001B715F" w:rsidTr="001B715F">
        <w:trPr>
          <w:trHeight w:val="454"/>
        </w:trPr>
        <w:tc>
          <w:tcPr>
            <w:tcW w:w="10098" w:type="dxa"/>
            <w:vAlign w:val="bottom"/>
          </w:tcPr>
          <w:p w:rsidR="001B715F" w:rsidRPr="001B715F" w:rsidRDefault="001B715F" w:rsidP="001B715F"/>
        </w:tc>
        <w:tc>
          <w:tcPr>
            <w:tcW w:w="5148" w:type="dxa"/>
          </w:tcPr>
          <w:p w:rsidR="001B715F" w:rsidRPr="001B715F" w:rsidRDefault="001B715F" w:rsidP="001B715F"/>
        </w:tc>
      </w:tr>
      <w:tr w:rsidR="001B715F" w:rsidRPr="001B715F" w:rsidTr="001B715F">
        <w:trPr>
          <w:trHeight w:val="454"/>
        </w:trPr>
        <w:tc>
          <w:tcPr>
            <w:tcW w:w="10098" w:type="dxa"/>
            <w:vAlign w:val="bottom"/>
          </w:tcPr>
          <w:p w:rsidR="001B715F" w:rsidRPr="001B715F" w:rsidRDefault="001B715F" w:rsidP="001B715F">
            <w:r>
              <w:t>Adults-</w:t>
            </w:r>
          </w:p>
        </w:tc>
        <w:tc>
          <w:tcPr>
            <w:tcW w:w="5148" w:type="dxa"/>
          </w:tcPr>
          <w:p w:rsidR="001B715F" w:rsidRPr="001B715F" w:rsidRDefault="001B715F" w:rsidP="001B715F"/>
        </w:tc>
      </w:tr>
      <w:tr w:rsidR="001B715F" w:rsidRPr="001B715F" w:rsidTr="001B715F">
        <w:trPr>
          <w:trHeight w:val="454"/>
        </w:trPr>
        <w:tc>
          <w:tcPr>
            <w:tcW w:w="10098" w:type="dxa"/>
            <w:vAlign w:val="bottom"/>
          </w:tcPr>
          <w:p w:rsidR="001B715F" w:rsidRPr="001B715F" w:rsidRDefault="001B715F" w:rsidP="001B715F">
            <w:pPr>
              <w:ind w:right="-4068"/>
            </w:pPr>
            <w:r>
              <w:t>Who is it led by(circle)- Senior      Assistant Senior     Patrol Leader     Other</w:t>
            </w:r>
          </w:p>
        </w:tc>
        <w:tc>
          <w:tcPr>
            <w:tcW w:w="5148" w:type="dxa"/>
          </w:tcPr>
          <w:p w:rsidR="001B715F" w:rsidRPr="001B715F" w:rsidRDefault="001B715F" w:rsidP="001B715F"/>
        </w:tc>
      </w:tr>
      <w:tr w:rsidR="001B715F" w:rsidRPr="001B715F" w:rsidTr="001B715F">
        <w:trPr>
          <w:trHeight w:val="454"/>
        </w:trPr>
        <w:tc>
          <w:tcPr>
            <w:tcW w:w="10098" w:type="dxa"/>
            <w:vAlign w:val="bottom"/>
          </w:tcPr>
          <w:p w:rsidR="001B715F" w:rsidRPr="001B715F" w:rsidRDefault="001B715F" w:rsidP="001B715F">
            <w:r>
              <w:t>Key objectives of the camping trip-</w:t>
            </w:r>
          </w:p>
        </w:tc>
        <w:tc>
          <w:tcPr>
            <w:tcW w:w="5148" w:type="dxa"/>
          </w:tcPr>
          <w:p w:rsidR="001B715F" w:rsidRPr="001B715F" w:rsidRDefault="001B715F" w:rsidP="001B715F"/>
        </w:tc>
      </w:tr>
      <w:tr w:rsidR="001B715F" w:rsidRPr="001B715F" w:rsidTr="001B715F">
        <w:trPr>
          <w:trHeight w:val="454"/>
        </w:trPr>
        <w:tc>
          <w:tcPr>
            <w:tcW w:w="10098" w:type="dxa"/>
            <w:vAlign w:val="bottom"/>
          </w:tcPr>
          <w:p w:rsidR="001B715F" w:rsidRPr="001B715F" w:rsidRDefault="001B715F" w:rsidP="001B715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148" w:type="dxa"/>
          </w:tcPr>
          <w:p w:rsidR="001B715F" w:rsidRPr="001B715F" w:rsidRDefault="001B715F" w:rsidP="001B715F"/>
        </w:tc>
      </w:tr>
      <w:tr w:rsidR="001B715F" w:rsidRPr="001B715F" w:rsidTr="001B715F">
        <w:trPr>
          <w:trHeight w:val="454"/>
        </w:trPr>
        <w:tc>
          <w:tcPr>
            <w:tcW w:w="10098" w:type="dxa"/>
            <w:vAlign w:val="bottom"/>
          </w:tcPr>
          <w:p w:rsidR="001B715F" w:rsidRPr="001B715F" w:rsidRDefault="001B715F" w:rsidP="001B715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5148" w:type="dxa"/>
          </w:tcPr>
          <w:p w:rsidR="001B715F" w:rsidRPr="001B715F" w:rsidRDefault="001B715F" w:rsidP="001B715F"/>
        </w:tc>
      </w:tr>
      <w:tr w:rsidR="001B715F" w:rsidRPr="001B715F" w:rsidTr="001B715F">
        <w:trPr>
          <w:trHeight w:val="454"/>
        </w:trPr>
        <w:tc>
          <w:tcPr>
            <w:tcW w:w="10098" w:type="dxa"/>
            <w:vAlign w:val="bottom"/>
          </w:tcPr>
          <w:p w:rsidR="001B715F" w:rsidRPr="001B715F" w:rsidRDefault="001B715F" w:rsidP="001B715F">
            <w:r>
              <w:t xml:space="preserve">Other Notes- </w:t>
            </w:r>
            <w:bookmarkStart w:id="0" w:name="_GoBack"/>
            <w:bookmarkEnd w:id="0"/>
          </w:p>
        </w:tc>
        <w:tc>
          <w:tcPr>
            <w:tcW w:w="5148" w:type="dxa"/>
          </w:tcPr>
          <w:p w:rsidR="001B715F" w:rsidRPr="001B715F" w:rsidRDefault="001B715F" w:rsidP="001B715F"/>
        </w:tc>
      </w:tr>
      <w:tr w:rsidR="001B715F" w:rsidRPr="001B715F" w:rsidTr="001B715F">
        <w:trPr>
          <w:trHeight w:val="454"/>
        </w:trPr>
        <w:tc>
          <w:tcPr>
            <w:tcW w:w="10098" w:type="dxa"/>
            <w:vAlign w:val="bottom"/>
          </w:tcPr>
          <w:p w:rsidR="001B715F" w:rsidRPr="001B715F" w:rsidRDefault="001B715F" w:rsidP="001B715F"/>
        </w:tc>
        <w:tc>
          <w:tcPr>
            <w:tcW w:w="5148" w:type="dxa"/>
          </w:tcPr>
          <w:p w:rsidR="001B715F" w:rsidRPr="001B715F" w:rsidRDefault="001B715F" w:rsidP="001B715F"/>
        </w:tc>
      </w:tr>
    </w:tbl>
    <w:p w:rsidR="001B715F" w:rsidRPr="001B715F" w:rsidRDefault="001B715F" w:rsidP="001B715F"/>
    <w:sectPr w:rsidR="001B715F" w:rsidRPr="001B715F" w:rsidSect="007F1B43">
      <w:footerReference w:type="even" r:id="rId16"/>
      <w:footerReference w:type="default" r:id="rId17"/>
      <w:pgSz w:w="12240" w:h="15840"/>
      <w:pgMar w:top="864" w:right="1080" w:bottom="72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1D17" w:rsidRDefault="005A1D17" w:rsidP="007B735B">
      <w:r>
        <w:separator/>
      </w:r>
    </w:p>
  </w:endnote>
  <w:endnote w:type="continuationSeparator" w:id="0">
    <w:p w:rsidR="005A1D17" w:rsidRDefault="005A1D17" w:rsidP="007B7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85383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F1B43" w:rsidRDefault="007F1B4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117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7F1B43" w:rsidRDefault="007F1B4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379406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F1B43" w:rsidRDefault="007F1B4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117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F1B43" w:rsidRDefault="007F1B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1D17" w:rsidRDefault="005A1D17" w:rsidP="007B735B">
      <w:r>
        <w:separator/>
      </w:r>
    </w:p>
  </w:footnote>
  <w:footnote w:type="continuationSeparator" w:id="0">
    <w:p w:rsidR="005A1D17" w:rsidRDefault="005A1D17" w:rsidP="007B7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5E7F9B"/>
    <w:multiLevelType w:val="hybridMultilevel"/>
    <w:tmpl w:val="4E3CA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3A7D5A"/>
    <w:multiLevelType w:val="hybridMultilevel"/>
    <w:tmpl w:val="E92033C0"/>
    <w:lvl w:ilvl="0" w:tplc="A8763EB4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F3197E"/>
    <w:multiLevelType w:val="hybridMultilevel"/>
    <w:tmpl w:val="D8D88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35B"/>
    <w:rsid w:val="000138CD"/>
    <w:rsid w:val="00020B49"/>
    <w:rsid w:val="00087269"/>
    <w:rsid w:val="000A77C4"/>
    <w:rsid w:val="000D1173"/>
    <w:rsid w:val="000E73C1"/>
    <w:rsid w:val="00183698"/>
    <w:rsid w:val="001B715F"/>
    <w:rsid w:val="00274752"/>
    <w:rsid w:val="003843FB"/>
    <w:rsid w:val="005803D0"/>
    <w:rsid w:val="005A1D17"/>
    <w:rsid w:val="005B40E3"/>
    <w:rsid w:val="005F3841"/>
    <w:rsid w:val="00636E68"/>
    <w:rsid w:val="00661433"/>
    <w:rsid w:val="007B735B"/>
    <w:rsid w:val="007F1B43"/>
    <w:rsid w:val="008A0F33"/>
    <w:rsid w:val="008D40EB"/>
    <w:rsid w:val="009E15DC"/>
    <w:rsid w:val="00A54B57"/>
    <w:rsid w:val="00A57B48"/>
    <w:rsid w:val="00D6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0715D06-F07D-4647-B0F6-182918432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3C1"/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qFormat/>
    <w:rsid w:val="000E73C1"/>
    <w:pPr>
      <w:outlineLvl w:val="0"/>
    </w:pPr>
    <w:rPr>
      <w:rFonts w:asciiTheme="majorHAnsi" w:hAnsiTheme="majorHAnsi"/>
      <w:b/>
      <w:sz w:val="26"/>
    </w:rPr>
  </w:style>
  <w:style w:type="paragraph" w:styleId="Heading3">
    <w:name w:val="heading 3"/>
    <w:basedOn w:val="Normal"/>
    <w:next w:val="Normal"/>
    <w:semiHidden/>
    <w:unhideWhenUsed/>
    <w:qFormat/>
    <w:rsid w:val="00087269"/>
    <w:pPr>
      <w:keepNext/>
      <w:spacing w:after="120"/>
      <w:outlineLvl w:val="2"/>
    </w:pPr>
    <w:rPr>
      <w:rFonts w:ascii="Century Gothic" w:hAnsi="Century Gothic" w:cs="Arial"/>
      <w:b/>
      <w:bCs/>
      <w:smallCap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7269"/>
    <w:rPr>
      <w:rFonts w:ascii="Century Gothic" w:hAnsi="Century Gothic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B735B"/>
    <w:pPr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35B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735B"/>
    <w:pPr>
      <w:numPr>
        <w:ilvl w:val="1"/>
      </w:numPr>
      <w:spacing w:after="160" w:line="259" w:lineRule="auto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B735B"/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B73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735B"/>
    <w:rPr>
      <w:rFonts w:asciiTheme="minorHAnsi" w:hAnsiTheme="minorHAns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B73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735B"/>
    <w:rPr>
      <w:rFonts w:asciiTheme="minorHAnsi" w:hAnsiTheme="minorHAnsi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5B40E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F1B43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F1B43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3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10" Type="http://schemas.openxmlformats.org/officeDocument/2006/relationships/image" Target="media/image1.jpe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hyperlink" Target="https://www.bing.com/images/search?q=bsa+scribe+patch&amp;view=detailv2&amp;&amp;id=D419C22B69EA76C3EE8F0A63BB1B1C80CFAE3E52&amp;selectedIndex=0&amp;ccid=729VV4tn&amp;simid=608027027847185082&amp;thid=OIP.Mef6f55578b67d21e603c6b30ebe9dc87o0" TargetMode="External"/><Relationship Id="rId14" Type="http://schemas.openxmlformats.org/officeDocument/2006/relationships/diagramColors" Target="diagrams/colors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\AppData\Roaming\Microsoft\Templates\Patient%20progress%20notes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BDF89A8-7AFB-46EE-9B31-79EA01E4E5F4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A4A2CA3-336F-43F2-A9B1-97C14BA203BE}">
      <dgm:prSet phldrT="[Text]"/>
      <dgm:spPr/>
      <dgm:t>
        <a:bodyPr/>
        <a:lstStyle/>
        <a:p>
          <a:r>
            <a:rPr lang="en-US"/>
            <a:t>Senior</a:t>
          </a:r>
        </a:p>
      </dgm:t>
    </dgm:pt>
    <dgm:pt modelId="{8F6B423F-B2B2-4CF3-8E35-82D05316CB7F}" type="parTrans" cxnId="{3EC85B40-DF50-41FC-B5E5-5445F2E89120}">
      <dgm:prSet/>
      <dgm:spPr/>
      <dgm:t>
        <a:bodyPr/>
        <a:lstStyle/>
        <a:p>
          <a:endParaRPr lang="en-US"/>
        </a:p>
      </dgm:t>
    </dgm:pt>
    <dgm:pt modelId="{B116C4E6-3716-4852-B10B-27226CF2917C}" type="sibTrans" cxnId="{3EC85B40-DF50-41FC-B5E5-5445F2E89120}">
      <dgm:prSet/>
      <dgm:spPr/>
      <dgm:t>
        <a:bodyPr/>
        <a:lstStyle/>
        <a:p>
          <a:endParaRPr lang="en-US"/>
        </a:p>
      </dgm:t>
    </dgm:pt>
    <dgm:pt modelId="{68131734-A8A5-40BE-882E-B68F90A631DF}">
      <dgm:prSet phldrT="[Text]"/>
      <dgm:spPr/>
      <dgm:t>
        <a:bodyPr/>
        <a:lstStyle/>
        <a:p>
          <a:r>
            <a:rPr lang="en-US"/>
            <a:t>Assistant Senior</a:t>
          </a:r>
        </a:p>
      </dgm:t>
    </dgm:pt>
    <dgm:pt modelId="{6F6655E7-26F9-4DEF-9738-2147A432CF97}" type="parTrans" cxnId="{0099CB3C-2A9C-4915-B601-09D302A70DB6}">
      <dgm:prSet/>
      <dgm:spPr/>
      <dgm:t>
        <a:bodyPr/>
        <a:lstStyle/>
        <a:p>
          <a:endParaRPr lang="en-US"/>
        </a:p>
      </dgm:t>
    </dgm:pt>
    <dgm:pt modelId="{22883AFC-314E-43FD-ACA3-40E2D4ACB726}" type="sibTrans" cxnId="{0099CB3C-2A9C-4915-B601-09D302A70DB6}">
      <dgm:prSet/>
      <dgm:spPr/>
      <dgm:t>
        <a:bodyPr/>
        <a:lstStyle/>
        <a:p>
          <a:endParaRPr lang="en-US"/>
        </a:p>
      </dgm:t>
    </dgm:pt>
    <dgm:pt modelId="{1A0A4F21-91EC-4480-A023-466270F95032}">
      <dgm:prSet phldrT="[Text]"/>
      <dgm:spPr/>
      <dgm:t>
        <a:bodyPr/>
        <a:lstStyle/>
        <a:p>
          <a:r>
            <a:rPr lang="en-US"/>
            <a:t>Troop Guides</a:t>
          </a:r>
        </a:p>
      </dgm:t>
    </dgm:pt>
    <dgm:pt modelId="{FB02D3A9-E8D5-479A-9D5A-3D236D0E8586}" type="parTrans" cxnId="{FBED5F7A-2A45-472E-AF59-70D2F5B72969}">
      <dgm:prSet/>
      <dgm:spPr/>
      <dgm:t>
        <a:bodyPr/>
        <a:lstStyle/>
        <a:p>
          <a:endParaRPr lang="en-US"/>
        </a:p>
      </dgm:t>
    </dgm:pt>
    <dgm:pt modelId="{D1536B41-3295-4701-AA23-517F0BFF2A12}" type="sibTrans" cxnId="{FBED5F7A-2A45-472E-AF59-70D2F5B72969}">
      <dgm:prSet/>
      <dgm:spPr/>
      <dgm:t>
        <a:bodyPr/>
        <a:lstStyle/>
        <a:p>
          <a:endParaRPr lang="en-US"/>
        </a:p>
      </dgm:t>
    </dgm:pt>
    <dgm:pt modelId="{34CC279B-DE9F-437E-B85A-C537E2E90E2C}">
      <dgm:prSet phldrT="[Text]"/>
      <dgm:spPr/>
      <dgm:t>
        <a:bodyPr/>
        <a:lstStyle/>
        <a:p>
          <a:r>
            <a:rPr lang="en-US"/>
            <a:t>Patrol Leaders that have permission from a troop guide to see ASPL</a:t>
          </a:r>
        </a:p>
      </dgm:t>
    </dgm:pt>
    <dgm:pt modelId="{FBA5E9A1-C94A-4F57-9055-DF5DFDFABC48}" type="parTrans" cxnId="{B014DF8C-3B5B-4E56-9687-AC3F37E97F4E}">
      <dgm:prSet/>
      <dgm:spPr/>
      <dgm:t>
        <a:bodyPr/>
        <a:lstStyle/>
        <a:p>
          <a:endParaRPr lang="en-US"/>
        </a:p>
      </dgm:t>
    </dgm:pt>
    <dgm:pt modelId="{76E2B185-ED39-40E8-A1B8-76788E706D71}" type="sibTrans" cxnId="{B014DF8C-3B5B-4E56-9687-AC3F37E97F4E}">
      <dgm:prSet/>
      <dgm:spPr/>
      <dgm:t>
        <a:bodyPr/>
        <a:lstStyle/>
        <a:p>
          <a:endParaRPr lang="en-US"/>
        </a:p>
      </dgm:t>
    </dgm:pt>
    <dgm:pt modelId="{31045C0A-4843-4351-9723-276159F91A9C}">
      <dgm:prSet phldrT="[Text]"/>
      <dgm:spPr/>
      <dgm:t>
        <a:bodyPr/>
        <a:lstStyle/>
        <a:p>
          <a:r>
            <a:rPr lang="en-US"/>
            <a:t>Quartermasters</a:t>
          </a:r>
        </a:p>
      </dgm:t>
    </dgm:pt>
    <dgm:pt modelId="{D9928553-21AF-4108-A3A7-0503CF9D13D5}" type="parTrans" cxnId="{3F129A7D-7D8A-4A12-90C5-09BA92462BC6}">
      <dgm:prSet/>
      <dgm:spPr/>
      <dgm:t>
        <a:bodyPr/>
        <a:lstStyle/>
        <a:p>
          <a:endParaRPr lang="en-US"/>
        </a:p>
      </dgm:t>
    </dgm:pt>
    <dgm:pt modelId="{679DCB33-D2DC-4D7C-969B-3FEF5B8BBF89}" type="sibTrans" cxnId="{3F129A7D-7D8A-4A12-90C5-09BA92462BC6}">
      <dgm:prSet/>
      <dgm:spPr/>
      <dgm:t>
        <a:bodyPr/>
        <a:lstStyle/>
        <a:p>
          <a:endParaRPr lang="en-US"/>
        </a:p>
      </dgm:t>
    </dgm:pt>
    <dgm:pt modelId="{1CF49788-E425-4723-943C-661798FEA2AC}">
      <dgm:prSet phldrT="[Text]"/>
      <dgm:spPr/>
      <dgm:t>
        <a:bodyPr/>
        <a:lstStyle/>
        <a:p>
          <a:r>
            <a:rPr lang="en-US"/>
            <a:t>Scribes</a:t>
          </a:r>
        </a:p>
      </dgm:t>
    </dgm:pt>
    <dgm:pt modelId="{2E58B82A-DBC1-42FA-AF50-2B5359599796}" type="parTrans" cxnId="{E0C5C3AC-8B91-48FC-8677-73D93934FA6A}">
      <dgm:prSet/>
      <dgm:spPr/>
      <dgm:t>
        <a:bodyPr/>
        <a:lstStyle/>
        <a:p>
          <a:endParaRPr lang="en-US"/>
        </a:p>
      </dgm:t>
    </dgm:pt>
    <dgm:pt modelId="{DA308635-9887-47AE-B513-267041232283}" type="sibTrans" cxnId="{E0C5C3AC-8B91-48FC-8677-73D93934FA6A}">
      <dgm:prSet/>
      <dgm:spPr/>
      <dgm:t>
        <a:bodyPr/>
        <a:lstStyle/>
        <a:p>
          <a:endParaRPr lang="en-US"/>
        </a:p>
      </dgm:t>
    </dgm:pt>
    <dgm:pt modelId="{1013129E-5DB4-4DDA-A75B-B4C9875C6FCF}" type="pres">
      <dgm:prSet presAssocID="{4BDF89A8-7AFB-46EE-9B31-79EA01E4E5F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36114B38-6686-46DF-B39F-CBF3A4985952}" type="pres">
      <dgm:prSet presAssocID="{BA4A2CA3-336F-43F2-A9B1-97C14BA203BE}" presName="hierRoot1" presStyleCnt="0"/>
      <dgm:spPr/>
    </dgm:pt>
    <dgm:pt modelId="{CB322C5B-472B-4EE4-A65A-C24A6FEC4BE1}" type="pres">
      <dgm:prSet presAssocID="{BA4A2CA3-336F-43F2-A9B1-97C14BA203BE}" presName="composite" presStyleCnt="0"/>
      <dgm:spPr/>
    </dgm:pt>
    <dgm:pt modelId="{C75769A7-A8F3-4076-B3C1-C6870F35FA3A}" type="pres">
      <dgm:prSet presAssocID="{BA4A2CA3-336F-43F2-A9B1-97C14BA203BE}" presName="background" presStyleLbl="node0" presStyleIdx="0" presStyleCnt="1"/>
      <dgm:spPr/>
    </dgm:pt>
    <dgm:pt modelId="{918DF4BE-FE99-4FF1-BCA6-B0721BD2C9FA}" type="pres">
      <dgm:prSet presAssocID="{BA4A2CA3-336F-43F2-A9B1-97C14BA203BE}" presName="text" presStyleLbl="fgAcc0" presStyleIdx="0" presStyleCnt="1">
        <dgm:presLayoutVars>
          <dgm:chPref val="3"/>
        </dgm:presLayoutVars>
      </dgm:prSet>
      <dgm:spPr/>
    </dgm:pt>
    <dgm:pt modelId="{76F42628-9FED-4004-BA9C-148630B3EDAF}" type="pres">
      <dgm:prSet presAssocID="{BA4A2CA3-336F-43F2-A9B1-97C14BA203BE}" presName="hierChild2" presStyleCnt="0"/>
      <dgm:spPr/>
    </dgm:pt>
    <dgm:pt modelId="{04A6171C-AF4C-4908-9526-8E879696771F}" type="pres">
      <dgm:prSet presAssocID="{6F6655E7-26F9-4DEF-9738-2147A432CF97}" presName="Name10" presStyleLbl="parChTrans1D2" presStyleIdx="0" presStyleCnt="2"/>
      <dgm:spPr/>
    </dgm:pt>
    <dgm:pt modelId="{27F48099-1AF4-4E78-996B-6DA4AADB93AA}" type="pres">
      <dgm:prSet presAssocID="{68131734-A8A5-40BE-882E-B68F90A631DF}" presName="hierRoot2" presStyleCnt="0"/>
      <dgm:spPr/>
    </dgm:pt>
    <dgm:pt modelId="{4C5CB590-F976-47C3-85AF-4033C6B80BDF}" type="pres">
      <dgm:prSet presAssocID="{68131734-A8A5-40BE-882E-B68F90A631DF}" presName="composite2" presStyleCnt="0"/>
      <dgm:spPr/>
    </dgm:pt>
    <dgm:pt modelId="{671D9E64-5254-4CAC-BEB0-61AA1C11AE34}" type="pres">
      <dgm:prSet presAssocID="{68131734-A8A5-40BE-882E-B68F90A631DF}" presName="background2" presStyleLbl="node2" presStyleIdx="0" presStyleCnt="2"/>
      <dgm:spPr/>
    </dgm:pt>
    <dgm:pt modelId="{64667A95-7A85-41C6-B1A4-43C1EF7251FF}" type="pres">
      <dgm:prSet presAssocID="{68131734-A8A5-40BE-882E-B68F90A631DF}" presName="text2" presStyleLbl="fgAcc2" presStyleIdx="0" presStyleCnt="2">
        <dgm:presLayoutVars>
          <dgm:chPref val="3"/>
        </dgm:presLayoutVars>
      </dgm:prSet>
      <dgm:spPr/>
    </dgm:pt>
    <dgm:pt modelId="{8E58D9F5-8DD4-406C-8201-5F7BBE491C1C}" type="pres">
      <dgm:prSet presAssocID="{68131734-A8A5-40BE-882E-B68F90A631DF}" presName="hierChild3" presStyleCnt="0"/>
      <dgm:spPr/>
    </dgm:pt>
    <dgm:pt modelId="{0F43EBE4-DCD6-4ACA-B4D6-8EC9280DA6AA}" type="pres">
      <dgm:prSet presAssocID="{FB02D3A9-E8D5-479A-9D5A-3D236D0E8586}" presName="Name17" presStyleLbl="parChTrans1D3" presStyleIdx="0" presStyleCnt="3"/>
      <dgm:spPr/>
    </dgm:pt>
    <dgm:pt modelId="{BC9DBA5F-6022-4032-9C4B-B995316BE928}" type="pres">
      <dgm:prSet presAssocID="{1A0A4F21-91EC-4480-A023-466270F95032}" presName="hierRoot3" presStyleCnt="0"/>
      <dgm:spPr/>
    </dgm:pt>
    <dgm:pt modelId="{D3E5C823-6F40-4A69-B3B2-4A18EF5B1437}" type="pres">
      <dgm:prSet presAssocID="{1A0A4F21-91EC-4480-A023-466270F95032}" presName="composite3" presStyleCnt="0"/>
      <dgm:spPr/>
    </dgm:pt>
    <dgm:pt modelId="{3B008F90-84BF-42A1-A7AD-A24B3C558EA7}" type="pres">
      <dgm:prSet presAssocID="{1A0A4F21-91EC-4480-A023-466270F95032}" presName="background3" presStyleLbl="node3" presStyleIdx="0" presStyleCnt="3"/>
      <dgm:spPr/>
    </dgm:pt>
    <dgm:pt modelId="{8F29CE4E-5D45-4F97-8989-2BA2CE13E210}" type="pres">
      <dgm:prSet presAssocID="{1A0A4F21-91EC-4480-A023-466270F95032}" presName="text3" presStyleLbl="fgAcc3" presStyleIdx="0" presStyleCnt="3">
        <dgm:presLayoutVars>
          <dgm:chPref val="3"/>
        </dgm:presLayoutVars>
      </dgm:prSet>
      <dgm:spPr/>
    </dgm:pt>
    <dgm:pt modelId="{D7E8DC15-3542-4B44-BCB7-D79740A0FFBB}" type="pres">
      <dgm:prSet presAssocID="{1A0A4F21-91EC-4480-A023-466270F95032}" presName="hierChild4" presStyleCnt="0"/>
      <dgm:spPr/>
    </dgm:pt>
    <dgm:pt modelId="{4D911CBD-8129-4C85-91FF-F91AE6AD5407}" type="pres">
      <dgm:prSet presAssocID="{FBA5E9A1-C94A-4F57-9055-DF5DFDFABC48}" presName="Name17" presStyleLbl="parChTrans1D3" presStyleIdx="1" presStyleCnt="3"/>
      <dgm:spPr/>
    </dgm:pt>
    <dgm:pt modelId="{DD51389A-FD21-4453-8147-281818532D07}" type="pres">
      <dgm:prSet presAssocID="{34CC279B-DE9F-437E-B85A-C537E2E90E2C}" presName="hierRoot3" presStyleCnt="0"/>
      <dgm:spPr/>
    </dgm:pt>
    <dgm:pt modelId="{D4598C16-B4F5-4002-BD3E-80C5E4F44C80}" type="pres">
      <dgm:prSet presAssocID="{34CC279B-DE9F-437E-B85A-C537E2E90E2C}" presName="composite3" presStyleCnt="0"/>
      <dgm:spPr/>
    </dgm:pt>
    <dgm:pt modelId="{011EE53B-56D2-4D0C-8400-6C48BA1FF8E7}" type="pres">
      <dgm:prSet presAssocID="{34CC279B-DE9F-437E-B85A-C537E2E90E2C}" presName="background3" presStyleLbl="node3" presStyleIdx="1" presStyleCnt="3"/>
      <dgm:spPr/>
    </dgm:pt>
    <dgm:pt modelId="{FFB78325-98E9-476D-B98C-2221686F057B}" type="pres">
      <dgm:prSet presAssocID="{34CC279B-DE9F-437E-B85A-C537E2E90E2C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17569FB-F52E-48B7-8C27-B86238450CF1}" type="pres">
      <dgm:prSet presAssocID="{34CC279B-DE9F-437E-B85A-C537E2E90E2C}" presName="hierChild4" presStyleCnt="0"/>
      <dgm:spPr/>
    </dgm:pt>
    <dgm:pt modelId="{5B4ACD3A-59CA-48DD-96F8-1BC60AF0A9B7}" type="pres">
      <dgm:prSet presAssocID="{D9928553-21AF-4108-A3A7-0503CF9D13D5}" presName="Name10" presStyleLbl="parChTrans1D2" presStyleIdx="1" presStyleCnt="2"/>
      <dgm:spPr/>
    </dgm:pt>
    <dgm:pt modelId="{8802A9BB-18A2-4C7B-80EA-AF152E495938}" type="pres">
      <dgm:prSet presAssocID="{31045C0A-4843-4351-9723-276159F91A9C}" presName="hierRoot2" presStyleCnt="0"/>
      <dgm:spPr/>
    </dgm:pt>
    <dgm:pt modelId="{7C82D890-AD50-4729-AD43-5142A50071D8}" type="pres">
      <dgm:prSet presAssocID="{31045C0A-4843-4351-9723-276159F91A9C}" presName="composite2" presStyleCnt="0"/>
      <dgm:spPr/>
    </dgm:pt>
    <dgm:pt modelId="{5525F95C-7D29-4382-8BE9-16879E787E41}" type="pres">
      <dgm:prSet presAssocID="{31045C0A-4843-4351-9723-276159F91A9C}" presName="background2" presStyleLbl="node2" presStyleIdx="1" presStyleCnt="2"/>
      <dgm:spPr/>
    </dgm:pt>
    <dgm:pt modelId="{B657ECC4-55FE-4F71-843B-ECE433F60ED7}" type="pres">
      <dgm:prSet presAssocID="{31045C0A-4843-4351-9723-276159F91A9C}" presName="text2" presStyleLbl="fgAcc2" presStyleIdx="1" presStyleCnt="2">
        <dgm:presLayoutVars>
          <dgm:chPref val="3"/>
        </dgm:presLayoutVars>
      </dgm:prSet>
      <dgm:spPr/>
    </dgm:pt>
    <dgm:pt modelId="{A8B1E98C-CF73-4BCF-AED3-884649FED2A2}" type="pres">
      <dgm:prSet presAssocID="{31045C0A-4843-4351-9723-276159F91A9C}" presName="hierChild3" presStyleCnt="0"/>
      <dgm:spPr/>
    </dgm:pt>
    <dgm:pt modelId="{FC6880C1-74DC-4F5D-83A1-FF04E6CBA46C}" type="pres">
      <dgm:prSet presAssocID="{2E58B82A-DBC1-42FA-AF50-2B5359599796}" presName="Name17" presStyleLbl="parChTrans1D3" presStyleIdx="2" presStyleCnt="3"/>
      <dgm:spPr/>
    </dgm:pt>
    <dgm:pt modelId="{6B4D6810-4EE3-483B-8060-4FDEB0314A80}" type="pres">
      <dgm:prSet presAssocID="{1CF49788-E425-4723-943C-661798FEA2AC}" presName="hierRoot3" presStyleCnt="0"/>
      <dgm:spPr/>
    </dgm:pt>
    <dgm:pt modelId="{61D924F8-1552-4112-A50D-B24C4EC57CA8}" type="pres">
      <dgm:prSet presAssocID="{1CF49788-E425-4723-943C-661798FEA2AC}" presName="composite3" presStyleCnt="0"/>
      <dgm:spPr/>
    </dgm:pt>
    <dgm:pt modelId="{8B08FA97-7A4F-4956-A536-D0757598C740}" type="pres">
      <dgm:prSet presAssocID="{1CF49788-E425-4723-943C-661798FEA2AC}" presName="background3" presStyleLbl="node3" presStyleIdx="2" presStyleCnt="3"/>
      <dgm:spPr/>
    </dgm:pt>
    <dgm:pt modelId="{46CCD0DB-4C22-4AAA-ADBD-C4CE47E0027E}" type="pres">
      <dgm:prSet presAssocID="{1CF49788-E425-4723-943C-661798FEA2AC}" presName="text3" presStyleLbl="fgAcc3" presStyleIdx="2" presStyleCnt="3">
        <dgm:presLayoutVars>
          <dgm:chPref val="3"/>
        </dgm:presLayoutVars>
      </dgm:prSet>
      <dgm:spPr/>
    </dgm:pt>
    <dgm:pt modelId="{A8EC4A9F-051D-45D6-A3F3-68D569522762}" type="pres">
      <dgm:prSet presAssocID="{1CF49788-E425-4723-943C-661798FEA2AC}" presName="hierChild4" presStyleCnt="0"/>
      <dgm:spPr/>
    </dgm:pt>
  </dgm:ptLst>
  <dgm:cxnLst>
    <dgm:cxn modelId="{457A22CE-F942-469B-9883-D639455849D6}" type="presOf" srcId="{34CC279B-DE9F-437E-B85A-C537E2E90E2C}" destId="{FFB78325-98E9-476D-B98C-2221686F057B}" srcOrd="0" destOrd="0" presId="urn:microsoft.com/office/officeart/2005/8/layout/hierarchy1"/>
    <dgm:cxn modelId="{D8D8457A-E8F2-48D6-8C5B-A11700389651}" type="presOf" srcId="{1CF49788-E425-4723-943C-661798FEA2AC}" destId="{46CCD0DB-4C22-4AAA-ADBD-C4CE47E0027E}" srcOrd="0" destOrd="0" presId="urn:microsoft.com/office/officeart/2005/8/layout/hierarchy1"/>
    <dgm:cxn modelId="{3EC85B40-DF50-41FC-B5E5-5445F2E89120}" srcId="{4BDF89A8-7AFB-46EE-9B31-79EA01E4E5F4}" destId="{BA4A2CA3-336F-43F2-A9B1-97C14BA203BE}" srcOrd="0" destOrd="0" parTransId="{8F6B423F-B2B2-4CF3-8E35-82D05316CB7F}" sibTransId="{B116C4E6-3716-4852-B10B-27226CF2917C}"/>
    <dgm:cxn modelId="{80B9C2A6-3C86-41F4-B980-E10AA4F2E03C}" type="presOf" srcId="{6F6655E7-26F9-4DEF-9738-2147A432CF97}" destId="{04A6171C-AF4C-4908-9526-8E879696771F}" srcOrd="0" destOrd="0" presId="urn:microsoft.com/office/officeart/2005/8/layout/hierarchy1"/>
    <dgm:cxn modelId="{0099CB3C-2A9C-4915-B601-09D302A70DB6}" srcId="{BA4A2CA3-336F-43F2-A9B1-97C14BA203BE}" destId="{68131734-A8A5-40BE-882E-B68F90A631DF}" srcOrd="0" destOrd="0" parTransId="{6F6655E7-26F9-4DEF-9738-2147A432CF97}" sibTransId="{22883AFC-314E-43FD-ACA3-40E2D4ACB726}"/>
    <dgm:cxn modelId="{3F129A7D-7D8A-4A12-90C5-09BA92462BC6}" srcId="{BA4A2CA3-336F-43F2-A9B1-97C14BA203BE}" destId="{31045C0A-4843-4351-9723-276159F91A9C}" srcOrd="1" destOrd="0" parTransId="{D9928553-21AF-4108-A3A7-0503CF9D13D5}" sibTransId="{679DCB33-D2DC-4D7C-969B-3FEF5B8BBF89}"/>
    <dgm:cxn modelId="{32A4A3C8-8B7E-4DA4-816B-4A3D9EB48A99}" type="presOf" srcId="{FBA5E9A1-C94A-4F57-9055-DF5DFDFABC48}" destId="{4D911CBD-8129-4C85-91FF-F91AE6AD5407}" srcOrd="0" destOrd="0" presId="urn:microsoft.com/office/officeart/2005/8/layout/hierarchy1"/>
    <dgm:cxn modelId="{8F2D86AD-75A2-4089-9957-3500D2F297D9}" type="presOf" srcId="{31045C0A-4843-4351-9723-276159F91A9C}" destId="{B657ECC4-55FE-4F71-843B-ECE433F60ED7}" srcOrd="0" destOrd="0" presId="urn:microsoft.com/office/officeart/2005/8/layout/hierarchy1"/>
    <dgm:cxn modelId="{FBED5F7A-2A45-472E-AF59-70D2F5B72969}" srcId="{68131734-A8A5-40BE-882E-B68F90A631DF}" destId="{1A0A4F21-91EC-4480-A023-466270F95032}" srcOrd="0" destOrd="0" parTransId="{FB02D3A9-E8D5-479A-9D5A-3D236D0E8586}" sibTransId="{D1536B41-3295-4701-AA23-517F0BFF2A12}"/>
    <dgm:cxn modelId="{C0027F28-8AF7-4BC9-AC15-8D7A8696E3BA}" type="presOf" srcId="{D9928553-21AF-4108-A3A7-0503CF9D13D5}" destId="{5B4ACD3A-59CA-48DD-96F8-1BC60AF0A9B7}" srcOrd="0" destOrd="0" presId="urn:microsoft.com/office/officeart/2005/8/layout/hierarchy1"/>
    <dgm:cxn modelId="{62A5DA60-9D78-43B2-8C8D-2EBA4FE2CAF6}" type="presOf" srcId="{2E58B82A-DBC1-42FA-AF50-2B5359599796}" destId="{FC6880C1-74DC-4F5D-83A1-FF04E6CBA46C}" srcOrd="0" destOrd="0" presId="urn:microsoft.com/office/officeart/2005/8/layout/hierarchy1"/>
    <dgm:cxn modelId="{9E4D2E1B-E59E-41CF-BAEB-9D356B7D2E2D}" type="presOf" srcId="{68131734-A8A5-40BE-882E-B68F90A631DF}" destId="{64667A95-7A85-41C6-B1A4-43C1EF7251FF}" srcOrd="0" destOrd="0" presId="urn:microsoft.com/office/officeart/2005/8/layout/hierarchy1"/>
    <dgm:cxn modelId="{B014DF8C-3B5B-4E56-9687-AC3F37E97F4E}" srcId="{68131734-A8A5-40BE-882E-B68F90A631DF}" destId="{34CC279B-DE9F-437E-B85A-C537E2E90E2C}" srcOrd="1" destOrd="0" parTransId="{FBA5E9A1-C94A-4F57-9055-DF5DFDFABC48}" sibTransId="{76E2B185-ED39-40E8-A1B8-76788E706D71}"/>
    <dgm:cxn modelId="{782B4BF0-8EF5-4385-AA20-60AD4CD3154B}" type="presOf" srcId="{4BDF89A8-7AFB-46EE-9B31-79EA01E4E5F4}" destId="{1013129E-5DB4-4DDA-A75B-B4C9875C6FCF}" srcOrd="0" destOrd="0" presId="urn:microsoft.com/office/officeart/2005/8/layout/hierarchy1"/>
    <dgm:cxn modelId="{38BA87A7-E92A-474F-B32C-3677EB033466}" type="presOf" srcId="{1A0A4F21-91EC-4480-A023-466270F95032}" destId="{8F29CE4E-5D45-4F97-8989-2BA2CE13E210}" srcOrd="0" destOrd="0" presId="urn:microsoft.com/office/officeart/2005/8/layout/hierarchy1"/>
    <dgm:cxn modelId="{E0C5C3AC-8B91-48FC-8677-73D93934FA6A}" srcId="{31045C0A-4843-4351-9723-276159F91A9C}" destId="{1CF49788-E425-4723-943C-661798FEA2AC}" srcOrd="0" destOrd="0" parTransId="{2E58B82A-DBC1-42FA-AF50-2B5359599796}" sibTransId="{DA308635-9887-47AE-B513-267041232283}"/>
    <dgm:cxn modelId="{8B011E09-A911-4215-8886-A2C7B46DCFC8}" type="presOf" srcId="{BA4A2CA3-336F-43F2-A9B1-97C14BA203BE}" destId="{918DF4BE-FE99-4FF1-BCA6-B0721BD2C9FA}" srcOrd="0" destOrd="0" presId="urn:microsoft.com/office/officeart/2005/8/layout/hierarchy1"/>
    <dgm:cxn modelId="{F08E5020-8353-4E40-A1FF-4D985E36E0F6}" type="presOf" srcId="{FB02D3A9-E8D5-479A-9D5A-3D236D0E8586}" destId="{0F43EBE4-DCD6-4ACA-B4D6-8EC9280DA6AA}" srcOrd="0" destOrd="0" presId="urn:microsoft.com/office/officeart/2005/8/layout/hierarchy1"/>
    <dgm:cxn modelId="{04E5B67C-2B36-4F17-B42A-582A006BD781}" type="presParOf" srcId="{1013129E-5DB4-4DDA-A75B-B4C9875C6FCF}" destId="{36114B38-6686-46DF-B39F-CBF3A4985952}" srcOrd="0" destOrd="0" presId="urn:microsoft.com/office/officeart/2005/8/layout/hierarchy1"/>
    <dgm:cxn modelId="{785429F9-280D-45F9-BB43-FCD90B3DCEE2}" type="presParOf" srcId="{36114B38-6686-46DF-B39F-CBF3A4985952}" destId="{CB322C5B-472B-4EE4-A65A-C24A6FEC4BE1}" srcOrd="0" destOrd="0" presId="urn:microsoft.com/office/officeart/2005/8/layout/hierarchy1"/>
    <dgm:cxn modelId="{33DF48B2-C43A-422F-B494-D8D5034815B3}" type="presParOf" srcId="{CB322C5B-472B-4EE4-A65A-C24A6FEC4BE1}" destId="{C75769A7-A8F3-4076-B3C1-C6870F35FA3A}" srcOrd="0" destOrd="0" presId="urn:microsoft.com/office/officeart/2005/8/layout/hierarchy1"/>
    <dgm:cxn modelId="{F368177B-F764-4040-90DD-E7096A547891}" type="presParOf" srcId="{CB322C5B-472B-4EE4-A65A-C24A6FEC4BE1}" destId="{918DF4BE-FE99-4FF1-BCA6-B0721BD2C9FA}" srcOrd="1" destOrd="0" presId="urn:microsoft.com/office/officeart/2005/8/layout/hierarchy1"/>
    <dgm:cxn modelId="{B4ED9C0E-1AD9-49F9-80F0-717252F3F579}" type="presParOf" srcId="{36114B38-6686-46DF-B39F-CBF3A4985952}" destId="{76F42628-9FED-4004-BA9C-148630B3EDAF}" srcOrd="1" destOrd="0" presId="urn:microsoft.com/office/officeart/2005/8/layout/hierarchy1"/>
    <dgm:cxn modelId="{3575BDCE-CEF6-4B2C-A109-D02B94FD3CBE}" type="presParOf" srcId="{76F42628-9FED-4004-BA9C-148630B3EDAF}" destId="{04A6171C-AF4C-4908-9526-8E879696771F}" srcOrd="0" destOrd="0" presId="urn:microsoft.com/office/officeart/2005/8/layout/hierarchy1"/>
    <dgm:cxn modelId="{F6A79ABA-2F6F-4AE7-A6E5-D32C3660F2A3}" type="presParOf" srcId="{76F42628-9FED-4004-BA9C-148630B3EDAF}" destId="{27F48099-1AF4-4E78-996B-6DA4AADB93AA}" srcOrd="1" destOrd="0" presId="urn:microsoft.com/office/officeart/2005/8/layout/hierarchy1"/>
    <dgm:cxn modelId="{368EAF32-3A88-4DA8-AC78-B9E88780663D}" type="presParOf" srcId="{27F48099-1AF4-4E78-996B-6DA4AADB93AA}" destId="{4C5CB590-F976-47C3-85AF-4033C6B80BDF}" srcOrd="0" destOrd="0" presId="urn:microsoft.com/office/officeart/2005/8/layout/hierarchy1"/>
    <dgm:cxn modelId="{98ACA88A-ED45-4193-BB94-E7B6D573F428}" type="presParOf" srcId="{4C5CB590-F976-47C3-85AF-4033C6B80BDF}" destId="{671D9E64-5254-4CAC-BEB0-61AA1C11AE34}" srcOrd="0" destOrd="0" presId="urn:microsoft.com/office/officeart/2005/8/layout/hierarchy1"/>
    <dgm:cxn modelId="{D46478D8-DA8D-4C78-8B63-698A9B1CC9E5}" type="presParOf" srcId="{4C5CB590-F976-47C3-85AF-4033C6B80BDF}" destId="{64667A95-7A85-41C6-B1A4-43C1EF7251FF}" srcOrd="1" destOrd="0" presId="urn:microsoft.com/office/officeart/2005/8/layout/hierarchy1"/>
    <dgm:cxn modelId="{6C2C0AB8-BCAE-484B-B072-1422D444D2DF}" type="presParOf" srcId="{27F48099-1AF4-4E78-996B-6DA4AADB93AA}" destId="{8E58D9F5-8DD4-406C-8201-5F7BBE491C1C}" srcOrd="1" destOrd="0" presId="urn:microsoft.com/office/officeart/2005/8/layout/hierarchy1"/>
    <dgm:cxn modelId="{2994E3E9-8700-4466-B277-3273C879116C}" type="presParOf" srcId="{8E58D9F5-8DD4-406C-8201-5F7BBE491C1C}" destId="{0F43EBE4-DCD6-4ACA-B4D6-8EC9280DA6AA}" srcOrd="0" destOrd="0" presId="urn:microsoft.com/office/officeart/2005/8/layout/hierarchy1"/>
    <dgm:cxn modelId="{BA8BC927-379D-43AC-9393-9CF44038116D}" type="presParOf" srcId="{8E58D9F5-8DD4-406C-8201-5F7BBE491C1C}" destId="{BC9DBA5F-6022-4032-9C4B-B995316BE928}" srcOrd="1" destOrd="0" presId="urn:microsoft.com/office/officeart/2005/8/layout/hierarchy1"/>
    <dgm:cxn modelId="{33B24B04-B2F8-4394-9041-1752521E81C9}" type="presParOf" srcId="{BC9DBA5F-6022-4032-9C4B-B995316BE928}" destId="{D3E5C823-6F40-4A69-B3B2-4A18EF5B1437}" srcOrd="0" destOrd="0" presId="urn:microsoft.com/office/officeart/2005/8/layout/hierarchy1"/>
    <dgm:cxn modelId="{2725C173-B350-4672-85E9-0360F40460D0}" type="presParOf" srcId="{D3E5C823-6F40-4A69-B3B2-4A18EF5B1437}" destId="{3B008F90-84BF-42A1-A7AD-A24B3C558EA7}" srcOrd="0" destOrd="0" presId="urn:microsoft.com/office/officeart/2005/8/layout/hierarchy1"/>
    <dgm:cxn modelId="{D78AF3D9-36FB-42F8-9EB0-3E7C05462E0A}" type="presParOf" srcId="{D3E5C823-6F40-4A69-B3B2-4A18EF5B1437}" destId="{8F29CE4E-5D45-4F97-8989-2BA2CE13E210}" srcOrd="1" destOrd="0" presId="urn:microsoft.com/office/officeart/2005/8/layout/hierarchy1"/>
    <dgm:cxn modelId="{97A12CD2-23BC-49FC-86B1-9D7539B02C28}" type="presParOf" srcId="{BC9DBA5F-6022-4032-9C4B-B995316BE928}" destId="{D7E8DC15-3542-4B44-BCB7-D79740A0FFBB}" srcOrd="1" destOrd="0" presId="urn:microsoft.com/office/officeart/2005/8/layout/hierarchy1"/>
    <dgm:cxn modelId="{01684FC2-4E0F-43D9-BF45-5DFE29FBC362}" type="presParOf" srcId="{8E58D9F5-8DD4-406C-8201-5F7BBE491C1C}" destId="{4D911CBD-8129-4C85-91FF-F91AE6AD5407}" srcOrd="2" destOrd="0" presId="urn:microsoft.com/office/officeart/2005/8/layout/hierarchy1"/>
    <dgm:cxn modelId="{45A3D035-8D49-406F-AD52-8921A92D418A}" type="presParOf" srcId="{8E58D9F5-8DD4-406C-8201-5F7BBE491C1C}" destId="{DD51389A-FD21-4453-8147-281818532D07}" srcOrd="3" destOrd="0" presId="urn:microsoft.com/office/officeart/2005/8/layout/hierarchy1"/>
    <dgm:cxn modelId="{3766D3DE-5233-42B8-8A83-E55DEC10E70E}" type="presParOf" srcId="{DD51389A-FD21-4453-8147-281818532D07}" destId="{D4598C16-B4F5-4002-BD3E-80C5E4F44C80}" srcOrd="0" destOrd="0" presId="urn:microsoft.com/office/officeart/2005/8/layout/hierarchy1"/>
    <dgm:cxn modelId="{21592DBB-5178-4122-8E92-A9F2DA5A577D}" type="presParOf" srcId="{D4598C16-B4F5-4002-BD3E-80C5E4F44C80}" destId="{011EE53B-56D2-4D0C-8400-6C48BA1FF8E7}" srcOrd="0" destOrd="0" presId="urn:microsoft.com/office/officeart/2005/8/layout/hierarchy1"/>
    <dgm:cxn modelId="{C8C836C9-2719-47F9-8D32-39A7BDE04774}" type="presParOf" srcId="{D4598C16-B4F5-4002-BD3E-80C5E4F44C80}" destId="{FFB78325-98E9-476D-B98C-2221686F057B}" srcOrd="1" destOrd="0" presId="urn:microsoft.com/office/officeart/2005/8/layout/hierarchy1"/>
    <dgm:cxn modelId="{CFAB2B81-9D93-4F58-AF65-E4AF7E5472A6}" type="presParOf" srcId="{DD51389A-FD21-4453-8147-281818532D07}" destId="{917569FB-F52E-48B7-8C27-B86238450CF1}" srcOrd="1" destOrd="0" presId="urn:microsoft.com/office/officeart/2005/8/layout/hierarchy1"/>
    <dgm:cxn modelId="{1F85E26B-F1B0-4031-A6AE-E4AAD87F6F10}" type="presParOf" srcId="{76F42628-9FED-4004-BA9C-148630B3EDAF}" destId="{5B4ACD3A-59CA-48DD-96F8-1BC60AF0A9B7}" srcOrd="2" destOrd="0" presId="urn:microsoft.com/office/officeart/2005/8/layout/hierarchy1"/>
    <dgm:cxn modelId="{70412768-7C33-4E4A-9167-B3BE264EA3D3}" type="presParOf" srcId="{76F42628-9FED-4004-BA9C-148630B3EDAF}" destId="{8802A9BB-18A2-4C7B-80EA-AF152E495938}" srcOrd="3" destOrd="0" presId="urn:microsoft.com/office/officeart/2005/8/layout/hierarchy1"/>
    <dgm:cxn modelId="{675AEF0A-BBE6-4E21-9E4D-95EC94B44E63}" type="presParOf" srcId="{8802A9BB-18A2-4C7B-80EA-AF152E495938}" destId="{7C82D890-AD50-4729-AD43-5142A50071D8}" srcOrd="0" destOrd="0" presId="urn:microsoft.com/office/officeart/2005/8/layout/hierarchy1"/>
    <dgm:cxn modelId="{9F560D43-A53B-4633-96B6-8015DD4F044A}" type="presParOf" srcId="{7C82D890-AD50-4729-AD43-5142A50071D8}" destId="{5525F95C-7D29-4382-8BE9-16879E787E41}" srcOrd="0" destOrd="0" presId="urn:microsoft.com/office/officeart/2005/8/layout/hierarchy1"/>
    <dgm:cxn modelId="{24800EB9-6EA7-459E-A423-1C30EF229AA0}" type="presParOf" srcId="{7C82D890-AD50-4729-AD43-5142A50071D8}" destId="{B657ECC4-55FE-4F71-843B-ECE433F60ED7}" srcOrd="1" destOrd="0" presId="urn:microsoft.com/office/officeart/2005/8/layout/hierarchy1"/>
    <dgm:cxn modelId="{83F87053-64B8-4384-9169-51C5FDFD2BD9}" type="presParOf" srcId="{8802A9BB-18A2-4C7B-80EA-AF152E495938}" destId="{A8B1E98C-CF73-4BCF-AED3-884649FED2A2}" srcOrd="1" destOrd="0" presId="urn:microsoft.com/office/officeart/2005/8/layout/hierarchy1"/>
    <dgm:cxn modelId="{448A6E39-D7A4-4EB6-86E5-9470CBB0F91B}" type="presParOf" srcId="{A8B1E98C-CF73-4BCF-AED3-884649FED2A2}" destId="{FC6880C1-74DC-4F5D-83A1-FF04E6CBA46C}" srcOrd="0" destOrd="0" presId="urn:microsoft.com/office/officeart/2005/8/layout/hierarchy1"/>
    <dgm:cxn modelId="{850E188B-B5A9-4029-9548-6CA7616453F4}" type="presParOf" srcId="{A8B1E98C-CF73-4BCF-AED3-884649FED2A2}" destId="{6B4D6810-4EE3-483B-8060-4FDEB0314A80}" srcOrd="1" destOrd="0" presId="urn:microsoft.com/office/officeart/2005/8/layout/hierarchy1"/>
    <dgm:cxn modelId="{69FA5341-7761-4B90-9332-0CCB9BA6CF41}" type="presParOf" srcId="{6B4D6810-4EE3-483B-8060-4FDEB0314A80}" destId="{61D924F8-1552-4112-A50D-B24C4EC57CA8}" srcOrd="0" destOrd="0" presId="urn:microsoft.com/office/officeart/2005/8/layout/hierarchy1"/>
    <dgm:cxn modelId="{2CED675B-0A42-4CAA-8A94-002121E4738B}" type="presParOf" srcId="{61D924F8-1552-4112-A50D-B24C4EC57CA8}" destId="{8B08FA97-7A4F-4956-A536-D0757598C740}" srcOrd="0" destOrd="0" presId="urn:microsoft.com/office/officeart/2005/8/layout/hierarchy1"/>
    <dgm:cxn modelId="{35B24A81-B357-4346-B0C3-C01890FE925A}" type="presParOf" srcId="{61D924F8-1552-4112-A50D-B24C4EC57CA8}" destId="{46CCD0DB-4C22-4AAA-ADBD-C4CE47E0027E}" srcOrd="1" destOrd="0" presId="urn:microsoft.com/office/officeart/2005/8/layout/hierarchy1"/>
    <dgm:cxn modelId="{9E8998F3-7B70-408E-ADE0-751D21848ADD}" type="presParOf" srcId="{6B4D6810-4EE3-483B-8060-4FDEB0314A80}" destId="{A8EC4A9F-051D-45D6-A3F3-68D569522762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C6880C1-74DC-4F5D-83A1-FF04E6CBA46C}">
      <dsp:nvSpPr>
        <dsp:cNvPr id="0" name=""/>
        <dsp:cNvSpPr/>
      </dsp:nvSpPr>
      <dsp:spPr>
        <a:xfrm>
          <a:off x="4137660" y="1926983"/>
          <a:ext cx="91440" cy="3590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90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4ACD3A-59CA-48DD-96F8-1BC60AF0A9B7}">
      <dsp:nvSpPr>
        <dsp:cNvPr id="0" name=""/>
        <dsp:cNvSpPr/>
      </dsp:nvSpPr>
      <dsp:spPr>
        <a:xfrm>
          <a:off x="3051810" y="784097"/>
          <a:ext cx="1131569" cy="359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659"/>
              </a:lnTo>
              <a:lnTo>
                <a:pt x="1131569" y="244659"/>
              </a:lnTo>
              <a:lnTo>
                <a:pt x="1131569" y="35901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911CBD-8129-4C85-91FF-F91AE6AD5407}">
      <dsp:nvSpPr>
        <dsp:cNvPr id="0" name=""/>
        <dsp:cNvSpPr/>
      </dsp:nvSpPr>
      <dsp:spPr>
        <a:xfrm>
          <a:off x="1920240" y="1926983"/>
          <a:ext cx="754380" cy="359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4659"/>
              </a:lnTo>
              <a:lnTo>
                <a:pt x="754380" y="244659"/>
              </a:lnTo>
              <a:lnTo>
                <a:pt x="754380" y="3590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43EBE4-DCD6-4ACA-B4D6-8EC9280DA6AA}">
      <dsp:nvSpPr>
        <dsp:cNvPr id="0" name=""/>
        <dsp:cNvSpPr/>
      </dsp:nvSpPr>
      <dsp:spPr>
        <a:xfrm>
          <a:off x="1165860" y="1926983"/>
          <a:ext cx="754380" cy="359016"/>
        </a:xfrm>
        <a:custGeom>
          <a:avLst/>
          <a:gdLst/>
          <a:ahLst/>
          <a:cxnLst/>
          <a:rect l="0" t="0" r="0" b="0"/>
          <a:pathLst>
            <a:path>
              <a:moveTo>
                <a:pt x="754380" y="0"/>
              </a:moveTo>
              <a:lnTo>
                <a:pt x="754380" y="244659"/>
              </a:lnTo>
              <a:lnTo>
                <a:pt x="0" y="244659"/>
              </a:lnTo>
              <a:lnTo>
                <a:pt x="0" y="3590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A6171C-AF4C-4908-9526-8E879696771F}">
      <dsp:nvSpPr>
        <dsp:cNvPr id="0" name=""/>
        <dsp:cNvSpPr/>
      </dsp:nvSpPr>
      <dsp:spPr>
        <a:xfrm>
          <a:off x="1920240" y="784097"/>
          <a:ext cx="1131570" cy="359016"/>
        </a:xfrm>
        <a:custGeom>
          <a:avLst/>
          <a:gdLst/>
          <a:ahLst/>
          <a:cxnLst/>
          <a:rect l="0" t="0" r="0" b="0"/>
          <a:pathLst>
            <a:path>
              <a:moveTo>
                <a:pt x="1131570" y="0"/>
              </a:moveTo>
              <a:lnTo>
                <a:pt x="1131570" y="244659"/>
              </a:lnTo>
              <a:lnTo>
                <a:pt x="0" y="244659"/>
              </a:lnTo>
              <a:lnTo>
                <a:pt x="0" y="35901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5769A7-A8F3-4076-B3C1-C6870F35FA3A}">
      <dsp:nvSpPr>
        <dsp:cNvPr id="0" name=""/>
        <dsp:cNvSpPr/>
      </dsp:nvSpPr>
      <dsp:spPr>
        <a:xfrm>
          <a:off x="2434590" y="228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18DF4BE-FE99-4FF1-BCA6-B0721BD2C9FA}">
      <dsp:nvSpPr>
        <dsp:cNvPr id="0" name=""/>
        <dsp:cNvSpPr/>
      </dsp:nvSpPr>
      <dsp:spPr>
        <a:xfrm>
          <a:off x="2571750" y="130530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Senior</a:t>
          </a:r>
        </a:p>
      </dsp:txBody>
      <dsp:txXfrm>
        <a:off x="2594709" y="153489"/>
        <a:ext cx="1188522" cy="737951"/>
      </dsp:txXfrm>
    </dsp:sp>
    <dsp:sp modelId="{671D9E64-5254-4CAC-BEB0-61AA1C11AE34}">
      <dsp:nvSpPr>
        <dsp:cNvPr id="0" name=""/>
        <dsp:cNvSpPr/>
      </dsp:nvSpPr>
      <dsp:spPr>
        <a:xfrm>
          <a:off x="1303020" y="1143114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4667A95-7A85-41C6-B1A4-43C1EF7251FF}">
      <dsp:nvSpPr>
        <dsp:cNvPr id="0" name=""/>
        <dsp:cNvSpPr/>
      </dsp:nvSpPr>
      <dsp:spPr>
        <a:xfrm>
          <a:off x="1440179" y="1273416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Assistant Senior</a:t>
          </a:r>
        </a:p>
      </dsp:txBody>
      <dsp:txXfrm>
        <a:off x="1463138" y="1296375"/>
        <a:ext cx="1188522" cy="737951"/>
      </dsp:txXfrm>
    </dsp:sp>
    <dsp:sp modelId="{3B008F90-84BF-42A1-A7AD-A24B3C558EA7}">
      <dsp:nvSpPr>
        <dsp:cNvPr id="0" name=""/>
        <dsp:cNvSpPr/>
      </dsp:nvSpPr>
      <dsp:spPr>
        <a:xfrm>
          <a:off x="548639" y="2285999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F29CE4E-5D45-4F97-8989-2BA2CE13E210}">
      <dsp:nvSpPr>
        <dsp:cNvPr id="0" name=""/>
        <dsp:cNvSpPr/>
      </dsp:nvSpPr>
      <dsp:spPr>
        <a:xfrm>
          <a:off x="685799" y="2416301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Troop Guides</a:t>
          </a:r>
        </a:p>
      </dsp:txBody>
      <dsp:txXfrm>
        <a:off x="708758" y="2439260"/>
        <a:ext cx="1188522" cy="737951"/>
      </dsp:txXfrm>
    </dsp:sp>
    <dsp:sp modelId="{011EE53B-56D2-4D0C-8400-6C48BA1FF8E7}">
      <dsp:nvSpPr>
        <dsp:cNvPr id="0" name=""/>
        <dsp:cNvSpPr/>
      </dsp:nvSpPr>
      <dsp:spPr>
        <a:xfrm>
          <a:off x="2057400" y="2285999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FB78325-98E9-476D-B98C-2221686F057B}">
      <dsp:nvSpPr>
        <dsp:cNvPr id="0" name=""/>
        <dsp:cNvSpPr/>
      </dsp:nvSpPr>
      <dsp:spPr>
        <a:xfrm>
          <a:off x="2194560" y="2416302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Patrol Leaders that have permission from a troop guide to see ASPL</a:t>
          </a:r>
        </a:p>
      </dsp:txBody>
      <dsp:txXfrm>
        <a:off x="2217519" y="2439261"/>
        <a:ext cx="1188522" cy="737951"/>
      </dsp:txXfrm>
    </dsp:sp>
    <dsp:sp modelId="{5525F95C-7D29-4382-8BE9-16879E787E41}">
      <dsp:nvSpPr>
        <dsp:cNvPr id="0" name=""/>
        <dsp:cNvSpPr/>
      </dsp:nvSpPr>
      <dsp:spPr>
        <a:xfrm>
          <a:off x="3566160" y="1143114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657ECC4-55FE-4F71-843B-ECE433F60ED7}">
      <dsp:nvSpPr>
        <dsp:cNvPr id="0" name=""/>
        <dsp:cNvSpPr/>
      </dsp:nvSpPr>
      <dsp:spPr>
        <a:xfrm>
          <a:off x="3703320" y="1273416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Quartermasters</a:t>
          </a:r>
        </a:p>
      </dsp:txBody>
      <dsp:txXfrm>
        <a:off x="3726279" y="1296375"/>
        <a:ext cx="1188522" cy="737951"/>
      </dsp:txXfrm>
    </dsp:sp>
    <dsp:sp modelId="{8B08FA97-7A4F-4956-A536-D0757598C740}">
      <dsp:nvSpPr>
        <dsp:cNvPr id="0" name=""/>
        <dsp:cNvSpPr/>
      </dsp:nvSpPr>
      <dsp:spPr>
        <a:xfrm>
          <a:off x="3566160" y="2285999"/>
          <a:ext cx="1234440" cy="7838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6CCD0DB-4C22-4AAA-ADBD-C4CE47E0027E}">
      <dsp:nvSpPr>
        <dsp:cNvPr id="0" name=""/>
        <dsp:cNvSpPr/>
      </dsp:nvSpPr>
      <dsp:spPr>
        <a:xfrm>
          <a:off x="3703320" y="2416302"/>
          <a:ext cx="1234440" cy="7838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Scribes</a:t>
          </a:r>
        </a:p>
      </dsp:txBody>
      <dsp:txXfrm>
        <a:off x="3726279" y="2439261"/>
        <a:ext cx="1188522" cy="7379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2ED"/>
    <w:rsid w:val="002C52ED"/>
    <w:rsid w:val="0060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F193557F6D426AB60FA305652A0021">
    <w:name w:val="4DF193557F6D426AB60FA305652A0021"/>
    <w:rsid w:val="002C52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8BE1B-16AF-4DEC-B352-82C31755A3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1C577-12CD-4DD5-ADC3-3E84AA997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Patient progress notes.dotx</Template>
  <TotalTime>50</TotalTime>
  <Pages>5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Patient progress notes</vt:lpstr>
    </vt:vector>
  </TitlesOfParts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Scribe Notes</dc:subject>
  <dc:creator>Chris Hinkson</dc:creator>
  <cp:keywords/>
  <cp:lastModifiedBy>Patty Hinkson</cp:lastModifiedBy>
  <cp:revision>1</cp:revision>
  <cp:lastPrinted>2003-12-29T17:10:00Z</cp:lastPrinted>
  <dcterms:created xsi:type="dcterms:W3CDTF">2016-07-23T02:52:00Z</dcterms:created>
  <dcterms:modified xsi:type="dcterms:W3CDTF">2016-07-23T03:42:00Z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TC010234041033</vt:lpwstr>
  </property>
</Properties>
</file>